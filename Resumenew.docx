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auto"/>
          <w:sz w:val="23"/>
        </w:rPr>
        <w:alias w:val="Resume Name"/>
        <w:tag w:val="Resume Name"/>
        <w:id w:val="809426422"/>
        <w:placeholder>
          <w:docPart w:val="7D8EDDF670254BC5899853795C473934"/>
        </w:placeholder>
        <w:docPartList>
          <w:docPartGallery w:val="Quick Parts"/>
          <w:docPartCategory w:val=" Resume Name"/>
        </w:docPartList>
      </w:sdtPr>
      <w:sdtEndPr/>
      <w:sdtContent>
        <w:tbl>
          <w:tblPr>
            <w:tblStyle w:val="TableGrid"/>
            <w:tblW w:w="4731" w:type="pct"/>
            <w:tblLook w:val="04A0" w:firstRow="1" w:lastRow="0" w:firstColumn="1" w:lastColumn="0" w:noHBand="0" w:noVBand="1"/>
          </w:tblPr>
          <w:tblGrid>
            <w:gridCol w:w="270"/>
            <w:gridCol w:w="9268"/>
          </w:tblGrid>
          <w:tr w:rsidR="00D71368" w:rsidTr="000520F0">
            <w:trPr>
              <w:trHeight w:val="564"/>
            </w:trPr>
            <w:tc>
              <w:tcPr>
                <w:tcW w:w="270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D71368" w:rsidRDefault="00D71368">
                <w:pPr>
                  <w:pStyle w:val="PersonalName"/>
                </w:pPr>
              </w:p>
            </w:tc>
            <w:tc>
              <w:tcPr>
                <w:tcW w:w="9268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D71368" w:rsidRDefault="00800659">
                <w:pPr>
                  <w:pStyle w:val="PersonalName"/>
                </w:pPr>
                <w:sdt>
                  <w:sdtPr>
                    <w:id w:val="809184597"/>
                    <w:placeholder>
                      <w:docPart w:val="6A2B934B6395430F8739ADB677988360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B43703">
                      <w:rPr>
                        <w:lang w:val="en-IN"/>
                      </w:rPr>
                      <w:t>KHALIDA PARVEEN SHAIK</w:t>
                    </w:r>
                  </w:sdtContent>
                </w:sdt>
              </w:p>
            </w:tc>
          </w:tr>
          <w:tr w:rsidR="00D71368" w:rsidTr="000520F0">
            <w:trPr>
              <w:trHeight w:val="223"/>
            </w:trPr>
            <w:tc>
              <w:tcPr>
                <w:tcW w:w="27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D71368" w:rsidRDefault="00D71368">
                <w:pPr>
                  <w:jc w:val="center"/>
                </w:pPr>
              </w:p>
            </w:tc>
            <w:tc>
              <w:tcPr>
                <w:tcW w:w="926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D71368" w:rsidRPr="00C84208" w:rsidRDefault="00B43703" w:rsidP="00B43703">
                <w:pPr>
                  <w:pStyle w:val="SenderAddress"/>
                  <w:rPr>
                    <w:color w:val="auto"/>
                    <w:sz w:val="24"/>
                    <w:szCs w:val="24"/>
                  </w:rPr>
                </w:pPr>
                <w:r>
                  <w:rPr>
                    <w:color w:val="auto"/>
                    <w:sz w:val="24"/>
                    <w:szCs w:val="24"/>
                  </w:rPr>
                  <w:br/>
                  <w:t>8128525038</w:t>
                </w:r>
                <w:r>
                  <w:rPr>
                    <w:color w:val="auto"/>
                    <w:sz w:val="24"/>
                    <w:szCs w:val="24"/>
                  </w:rPr>
                  <w:br/>
                  <w:t>Khalida.parveenShaik@cognizant.com</w:t>
                </w:r>
              </w:p>
              <w:p w:rsidR="00757FD0" w:rsidRDefault="00757FD0" w:rsidP="00B43703">
                <w:pPr>
                  <w:pStyle w:val="Section"/>
                </w:pPr>
                <w:r>
                  <w:t>Objective</w:t>
                </w:r>
              </w:p>
              <w:p w:rsidR="00D71368" w:rsidRDefault="00E26909" w:rsidP="00B43703">
                <w:pPr>
                  <w:pStyle w:val="SenderAddress"/>
                </w:pPr>
                <w:r w:rsidRPr="00C84208">
                  <w:rPr>
                    <w:color w:val="auto"/>
                    <w:sz w:val="24"/>
                    <w:szCs w:val="24"/>
                  </w:rPr>
                  <w:t xml:space="preserve">Enthusiastic to excel at </w:t>
                </w:r>
                <w:r w:rsidR="009D7890" w:rsidRPr="00C84208">
                  <w:rPr>
                    <w:color w:val="auto"/>
                    <w:sz w:val="24"/>
                    <w:szCs w:val="24"/>
                  </w:rPr>
                  <w:t xml:space="preserve">using </w:t>
                </w:r>
                <w:r w:rsidRPr="00C84208">
                  <w:rPr>
                    <w:color w:val="auto"/>
                    <w:sz w:val="24"/>
                    <w:szCs w:val="24"/>
                  </w:rPr>
                  <w:t>emerging</w:t>
                </w:r>
                <w:r>
                  <w:rPr>
                    <w:rFonts w:ascii="Times New Roman" w:hAnsi="Times New Roman"/>
                    <w:sz w:val="24"/>
                  </w:rPr>
                  <w:t xml:space="preserve"> </w:t>
                </w:r>
                <w:r w:rsidRPr="00C84208">
                  <w:rPr>
                    <w:color w:val="auto"/>
                    <w:sz w:val="24"/>
                    <w:szCs w:val="24"/>
                  </w:rPr>
                  <w:t>technologies</w:t>
                </w:r>
                <w:r w:rsidR="00757FD0" w:rsidRPr="00C84208">
                  <w:rPr>
                    <w:color w:val="auto"/>
                    <w:sz w:val="24"/>
                    <w:szCs w:val="24"/>
                  </w:rPr>
                  <w:t xml:space="preserve"> and </w:t>
                </w:r>
                <w:r w:rsidR="00724307" w:rsidRPr="00C84208">
                  <w:rPr>
                    <w:color w:val="auto"/>
                    <w:sz w:val="24"/>
                    <w:szCs w:val="24"/>
                  </w:rPr>
                  <w:t xml:space="preserve">also effectively use my </w:t>
                </w:r>
                <w:r w:rsidR="00757FD0" w:rsidRPr="00C84208">
                  <w:rPr>
                    <w:color w:val="auto"/>
                    <w:sz w:val="24"/>
                    <w:szCs w:val="24"/>
                  </w:rPr>
                  <w:t xml:space="preserve">skills for the further development of </w:t>
                </w:r>
                <w:r w:rsidR="00724307" w:rsidRPr="00C84208">
                  <w:rPr>
                    <w:color w:val="auto"/>
                    <w:sz w:val="24"/>
                    <w:szCs w:val="24"/>
                  </w:rPr>
                  <w:t>my</w:t>
                </w:r>
                <w:r w:rsidRPr="00C84208">
                  <w:rPr>
                    <w:color w:val="auto"/>
                    <w:sz w:val="24"/>
                    <w:szCs w:val="24"/>
                  </w:rPr>
                  <w:t xml:space="preserve"> organization.</w:t>
                </w:r>
              </w:p>
            </w:tc>
          </w:tr>
        </w:tbl>
        <w:p w:rsidR="00745B94" w:rsidRDefault="00800659"/>
      </w:sdtContent>
    </w:sdt>
    <w:tbl>
      <w:tblPr>
        <w:tblStyle w:val="TableGrid"/>
        <w:tblW w:w="4996" w:type="pct"/>
        <w:jc w:val="center"/>
        <w:tblLook w:val="04A0" w:firstRow="1" w:lastRow="0" w:firstColumn="1" w:lastColumn="0" w:noHBand="0" w:noVBand="1"/>
      </w:tblPr>
      <w:tblGrid>
        <w:gridCol w:w="270"/>
        <w:gridCol w:w="9802"/>
      </w:tblGrid>
      <w:tr w:rsidR="00745B94" w:rsidTr="000520F0">
        <w:trPr>
          <w:trHeight w:val="288"/>
          <w:jc w:val="center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45B94" w:rsidRDefault="00745B94">
            <w:pPr>
              <w:rPr>
                <w:b/>
                <w:color w:val="FFFFFF" w:themeColor="background1"/>
                <w:szCs w:val="23"/>
              </w:rPr>
            </w:pPr>
            <w:bookmarkStart w:id="0" w:name="_GoBack"/>
            <w:bookmarkEnd w:id="0"/>
          </w:p>
        </w:tc>
        <w:tc>
          <w:tcPr>
            <w:tcW w:w="9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65004" w:rsidRDefault="00E65004" w:rsidP="008C2D79">
            <w:pPr>
              <w:pStyle w:val="ListBullet"/>
              <w:numPr>
                <w:ilvl w:val="0"/>
                <w:numId w:val="0"/>
              </w:numPr>
            </w:pPr>
            <w:r>
              <w:rPr>
                <w:b/>
                <w:color w:val="DD8047" w:themeColor="accent2"/>
                <w:szCs w:val="24"/>
              </w:rPr>
              <w:t>WORK EXPERIENCE</w:t>
            </w:r>
          </w:p>
          <w:p w:rsidR="00585B82" w:rsidRDefault="00585B82" w:rsidP="00585B82">
            <w:pPr>
              <w:pStyle w:val="Category"/>
              <w:rPr>
                <w:b w:val="0"/>
              </w:rPr>
            </w:pPr>
            <w:r>
              <w:t xml:space="preserve">Name of the Organization: </w:t>
            </w:r>
            <w:r>
              <w:rPr>
                <w:b w:val="0"/>
              </w:rPr>
              <w:t>Cognizant Technology Solutions</w:t>
            </w:r>
          </w:p>
          <w:p w:rsidR="00585B82" w:rsidRPr="00585B82" w:rsidRDefault="00585B82" w:rsidP="00585B82">
            <w:pPr>
              <w:pStyle w:val="Category"/>
              <w:rPr>
                <w:b w:val="0"/>
              </w:rPr>
            </w:pPr>
            <w:r>
              <w:t xml:space="preserve">Job title: </w:t>
            </w:r>
            <w:r>
              <w:rPr>
                <w:b w:val="0"/>
              </w:rPr>
              <w:t>Associate-Projects</w:t>
            </w:r>
          </w:p>
          <w:p w:rsidR="00585B82" w:rsidRPr="00585B82" w:rsidRDefault="00585B82" w:rsidP="00585B82">
            <w:pPr>
              <w:pStyle w:val="Category"/>
              <w:rPr>
                <w:b w:val="0"/>
              </w:rPr>
            </w:pPr>
            <w:r>
              <w:t xml:space="preserve">Time period: </w:t>
            </w:r>
            <w:r w:rsidR="00B43703">
              <w:rPr>
                <w:b w:val="0"/>
              </w:rPr>
              <w:t>August 09</w:t>
            </w:r>
            <w:r>
              <w:rPr>
                <w:b w:val="0"/>
              </w:rPr>
              <w:t>, 2018 to Till-date</w:t>
            </w:r>
          </w:p>
          <w:p w:rsidR="00585B82" w:rsidRDefault="00585B82" w:rsidP="00585B82">
            <w:pPr>
              <w:pStyle w:val="Category"/>
              <w:rPr>
                <w:b w:val="0"/>
              </w:rPr>
            </w:pPr>
            <w:r>
              <w:t>Project</w:t>
            </w:r>
            <w:r w:rsidR="008A5D4B">
              <w:t xml:space="preserve">: </w:t>
            </w:r>
            <w:r w:rsidR="00B43703">
              <w:rPr>
                <w:u w:val="single"/>
              </w:rPr>
              <w:t xml:space="preserve">Vehicle Insurance </w:t>
            </w:r>
            <w:r w:rsidRPr="008A5D4B">
              <w:rPr>
                <w:u w:val="single"/>
              </w:rPr>
              <w:t>System</w:t>
            </w:r>
            <w:r w:rsidR="008A5D4B">
              <w:rPr>
                <w:b w:val="0"/>
              </w:rPr>
              <w:t xml:space="preserve">: </w:t>
            </w:r>
            <w:r w:rsidR="008A5D4B" w:rsidRPr="008A5D4B">
              <w:rPr>
                <w:b w:val="0"/>
              </w:rPr>
              <w:t xml:space="preserve">Developed an application for </w:t>
            </w:r>
            <w:r w:rsidR="00B43703">
              <w:rPr>
                <w:b w:val="0"/>
              </w:rPr>
              <w:t>providing</w:t>
            </w:r>
            <w:r w:rsidR="00BD013F">
              <w:rPr>
                <w:b w:val="0"/>
              </w:rPr>
              <w:t xml:space="preserve"> vehicle</w:t>
            </w:r>
            <w:r w:rsidR="00B43703">
              <w:rPr>
                <w:b w:val="0"/>
              </w:rPr>
              <w:t xml:space="preserve"> insurance to the users by registering the users, creating different policies for the users where they can pay, claim or raise a request to cancel their policies and admin has to register the vehicles, approve the requests or cancel the policies of the user.</w:t>
            </w:r>
            <w:r w:rsidR="008A5D4B" w:rsidRPr="008A5D4B">
              <w:rPr>
                <w:b w:val="0"/>
              </w:rPr>
              <w:t xml:space="preserve"> We a team of 5, developed this applicat</w:t>
            </w:r>
            <w:r w:rsidR="00B43703">
              <w:rPr>
                <w:b w:val="0"/>
              </w:rPr>
              <w:t>ion using Spring Boot</w:t>
            </w:r>
            <w:r w:rsidR="008A5D4B" w:rsidRPr="008A5D4B">
              <w:rPr>
                <w:b w:val="0"/>
              </w:rPr>
              <w:t>, MySQL</w:t>
            </w:r>
            <w:r w:rsidR="008934A5">
              <w:rPr>
                <w:b w:val="0"/>
              </w:rPr>
              <w:t xml:space="preserve"> v</w:t>
            </w:r>
            <w:r w:rsidR="00400B82">
              <w:rPr>
                <w:b w:val="0"/>
              </w:rPr>
              <w:t xml:space="preserve"> </w:t>
            </w:r>
            <w:r w:rsidR="008934A5">
              <w:rPr>
                <w:b w:val="0"/>
              </w:rPr>
              <w:t>8</w:t>
            </w:r>
            <w:r w:rsidR="008A5D4B" w:rsidRPr="008A5D4B">
              <w:rPr>
                <w:b w:val="0"/>
              </w:rPr>
              <w:t>, Angular</w:t>
            </w:r>
            <w:r w:rsidR="008934A5">
              <w:rPr>
                <w:b w:val="0"/>
              </w:rPr>
              <w:t xml:space="preserve"> v</w:t>
            </w:r>
            <w:r w:rsidR="00400B82">
              <w:rPr>
                <w:b w:val="0"/>
              </w:rPr>
              <w:t xml:space="preserve"> </w:t>
            </w:r>
            <w:r w:rsidR="007E0322">
              <w:rPr>
                <w:b w:val="0"/>
              </w:rPr>
              <w:t>7</w:t>
            </w:r>
          </w:p>
          <w:p w:rsidR="008F2DA0" w:rsidRPr="00585B82" w:rsidRDefault="008F2DA0" w:rsidP="008F2DA0">
            <w:pPr>
              <w:pStyle w:val="Category"/>
              <w:rPr>
                <w:b w:val="0"/>
              </w:rPr>
            </w:pPr>
            <w:r>
              <w:t>Skills Learnt:</w:t>
            </w:r>
            <w:r w:rsidR="00B43703">
              <w:rPr>
                <w:b w:val="0"/>
              </w:rPr>
              <w:t xml:space="preserve"> Java</w:t>
            </w:r>
            <w:r>
              <w:rPr>
                <w:b w:val="0"/>
              </w:rPr>
              <w:t>, SQL, Spring</w:t>
            </w:r>
            <w:r w:rsidR="00B43703">
              <w:rPr>
                <w:b w:val="0"/>
              </w:rPr>
              <w:t xml:space="preserve"> Boot</w:t>
            </w:r>
            <w:r w:rsidR="00FB0F7E">
              <w:rPr>
                <w:b w:val="0"/>
              </w:rPr>
              <w:t xml:space="preserve">, Hibernate, </w:t>
            </w:r>
            <w:r>
              <w:rPr>
                <w:b w:val="0"/>
              </w:rPr>
              <w:t>Angular</w:t>
            </w:r>
          </w:p>
          <w:p w:rsidR="008F2DA0" w:rsidRDefault="008F2DA0" w:rsidP="00585B82">
            <w:pPr>
              <w:pStyle w:val="Category"/>
              <w:rPr>
                <w:b w:val="0"/>
              </w:rPr>
            </w:pPr>
          </w:p>
          <w:p w:rsidR="001211DD" w:rsidRPr="00742AF5" w:rsidRDefault="001211DD" w:rsidP="0033506E">
            <w:pPr>
              <w:pStyle w:val="ListBullet"/>
              <w:numPr>
                <w:ilvl w:val="0"/>
                <w:numId w:val="0"/>
              </w:numPr>
              <w:rPr>
                <w:b/>
                <w:color w:val="DD8047" w:themeColor="accent2"/>
                <w:szCs w:val="24"/>
              </w:rPr>
            </w:pPr>
            <w:r w:rsidRPr="00742AF5">
              <w:rPr>
                <w:b/>
                <w:color w:val="DD8047" w:themeColor="accent2"/>
                <w:szCs w:val="24"/>
              </w:rPr>
              <w:t>EDUCATION</w:t>
            </w:r>
          </w:p>
          <w:p w:rsidR="00243EFB" w:rsidRDefault="00B43703" w:rsidP="00243EFB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  <w:rPr>
                <w:b/>
                <w:color w:val="DD8047" w:themeColor="accent2"/>
                <w:sz w:val="28"/>
                <w:szCs w:val="28"/>
              </w:rPr>
            </w:pPr>
            <w:proofErr w:type="spellStart"/>
            <w:r>
              <w:rPr>
                <w:b/>
                <w:color w:val="94B6D2" w:themeColor="accent1"/>
              </w:rPr>
              <w:t>Sardar</w:t>
            </w:r>
            <w:proofErr w:type="spellEnd"/>
            <w:r>
              <w:rPr>
                <w:b/>
                <w:color w:val="94B6D2" w:themeColor="accent1"/>
              </w:rPr>
              <w:t xml:space="preserve"> </w:t>
            </w:r>
            <w:proofErr w:type="spellStart"/>
            <w:r>
              <w:rPr>
                <w:b/>
                <w:color w:val="94B6D2" w:themeColor="accent1"/>
              </w:rPr>
              <w:t>Vallabhbhai</w:t>
            </w:r>
            <w:proofErr w:type="spellEnd"/>
            <w:r>
              <w:rPr>
                <w:b/>
                <w:color w:val="94B6D2" w:themeColor="accent1"/>
              </w:rPr>
              <w:t xml:space="preserve"> National Institute of technology, Surat.</w:t>
            </w:r>
          </w:p>
          <w:p w:rsidR="00745B94" w:rsidRPr="00243EFB" w:rsidRDefault="00DB5D45" w:rsidP="00243EFB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  <w:rPr>
                <w:b/>
                <w:color w:val="DD8047" w:themeColor="accent2"/>
                <w:sz w:val="28"/>
                <w:szCs w:val="28"/>
              </w:rPr>
            </w:pPr>
            <w:r w:rsidRPr="00C84208">
              <w:rPr>
                <w:szCs w:val="24"/>
              </w:rPr>
              <w:t>2018</w:t>
            </w:r>
          </w:p>
          <w:p w:rsidR="00DB5D45" w:rsidRDefault="00824F26" w:rsidP="00243EFB">
            <w:pPr>
              <w:pStyle w:val="Category"/>
              <w:spacing w:line="240" w:lineRule="auto"/>
            </w:pPr>
            <w:r>
              <w:t xml:space="preserve">B </w:t>
            </w:r>
            <w:r w:rsidR="00B43703">
              <w:t xml:space="preserve">Tech </w:t>
            </w:r>
            <w:r w:rsidR="00532B15">
              <w:t>(ECE)</w:t>
            </w:r>
            <w:r w:rsidR="00727050">
              <w:t xml:space="preserve"> </w:t>
            </w:r>
            <w:r w:rsidR="00B43703">
              <w:t>–</w:t>
            </w:r>
            <w:r w:rsidR="00727050">
              <w:t xml:space="preserve"> </w:t>
            </w:r>
            <w:r w:rsidR="00B43703">
              <w:t>7.92</w:t>
            </w:r>
            <w:r w:rsidR="00724307">
              <w:t xml:space="preserve"> CGPA</w:t>
            </w:r>
          </w:p>
          <w:p w:rsidR="00121ED2" w:rsidRPr="00D410EC" w:rsidRDefault="00121ED2" w:rsidP="00D410EC">
            <w:pPr>
              <w:pStyle w:val="Category"/>
            </w:pPr>
          </w:p>
          <w:p w:rsidR="008413CB" w:rsidRPr="00D410EC" w:rsidRDefault="00243EFB" w:rsidP="00D410EC">
            <w:pPr>
              <w:pStyle w:val="Category"/>
              <w:rPr>
                <w:color w:val="94B6D2" w:themeColor="accent1"/>
              </w:rPr>
            </w:pPr>
            <w:r>
              <w:rPr>
                <w:color w:val="94B6D2" w:themeColor="accent1"/>
              </w:rPr>
              <w:t>Sri Chait</w:t>
            </w:r>
            <w:r w:rsidR="00B43703">
              <w:rPr>
                <w:color w:val="94B6D2" w:themeColor="accent1"/>
              </w:rPr>
              <w:t xml:space="preserve">anya Junior </w:t>
            </w:r>
            <w:proofErr w:type="spellStart"/>
            <w:r w:rsidR="00B43703">
              <w:rPr>
                <w:color w:val="94B6D2" w:themeColor="accent1"/>
              </w:rPr>
              <w:t>Kalsala</w:t>
            </w:r>
            <w:proofErr w:type="spellEnd"/>
          </w:p>
          <w:p w:rsidR="008413CB" w:rsidRPr="00C84208" w:rsidRDefault="008413CB" w:rsidP="008413CB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 w:hanging="360"/>
              <w:rPr>
                <w:szCs w:val="24"/>
              </w:rPr>
            </w:pPr>
            <w:r w:rsidRPr="00C84208">
              <w:rPr>
                <w:szCs w:val="24"/>
              </w:rPr>
              <w:t>2014</w:t>
            </w:r>
          </w:p>
          <w:p w:rsidR="008413CB" w:rsidRDefault="008413CB" w:rsidP="00D410EC">
            <w:pPr>
              <w:pStyle w:val="Category"/>
            </w:pPr>
            <w:r w:rsidRPr="002F4B6C">
              <w:t>Intermediate Course</w:t>
            </w:r>
            <w:r w:rsidR="00727050">
              <w:t xml:space="preserve"> </w:t>
            </w:r>
            <w:r w:rsidRPr="002F4B6C">
              <w:t>-</w:t>
            </w:r>
            <w:r w:rsidR="00727050">
              <w:t xml:space="preserve"> </w:t>
            </w:r>
            <w:r w:rsidR="00B43703">
              <w:t>97</w:t>
            </w:r>
            <w:r w:rsidRPr="002F4B6C">
              <w:t>%</w:t>
            </w:r>
          </w:p>
          <w:p w:rsidR="00121ED2" w:rsidRPr="002F4B6C" w:rsidRDefault="00121ED2" w:rsidP="00D410EC">
            <w:pPr>
              <w:pStyle w:val="Category"/>
            </w:pPr>
          </w:p>
          <w:p w:rsidR="008413CB" w:rsidRPr="00D410EC" w:rsidRDefault="00243EFB" w:rsidP="00D410EC">
            <w:pPr>
              <w:pStyle w:val="Category"/>
              <w:rPr>
                <w:color w:val="94B6D2" w:themeColor="accent1"/>
              </w:rPr>
            </w:pPr>
            <w:r>
              <w:rPr>
                <w:color w:val="94B6D2" w:themeColor="accent1"/>
              </w:rPr>
              <w:t>Sri Chait</w:t>
            </w:r>
            <w:r w:rsidR="00B43703">
              <w:rPr>
                <w:color w:val="94B6D2" w:themeColor="accent1"/>
              </w:rPr>
              <w:t>anya Techno School</w:t>
            </w:r>
          </w:p>
          <w:p w:rsidR="008413CB" w:rsidRPr="0015035A" w:rsidRDefault="008413CB" w:rsidP="0015035A">
            <w:pPr>
              <w:pStyle w:val="ListBullet"/>
              <w:numPr>
                <w:ilvl w:val="0"/>
                <w:numId w:val="0"/>
              </w:numPr>
              <w:tabs>
                <w:tab w:val="left" w:pos="915"/>
              </w:tabs>
              <w:ind w:left="360" w:hanging="360"/>
              <w:rPr>
                <w:rFonts w:ascii="Times New Roman" w:hAnsi="Times New Roman"/>
                <w:sz w:val="22"/>
                <w:szCs w:val="22"/>
              </w:rPr>
            </w:pPr>
            <w:r w:rsidRPr="00C84208">
              <w:rPr>
                <w:szCs w:val="24"/>
              </w:rPr>
              <w:t>2012</w:t>
            </w:r>
            <w:r w:rsidR="0015035A" w:rsidRPr="0015035A">
              <w:rPr>
                <w:rFonts w:ascii="Times New Roman" w:hAnsi="Times New Roman"/>
                <w:sz w:val="22"/>
                <w:szCs w:val="22"/>
              </w:rPr>
              <w:tab/>
            </w:r>
          </w:p>
          <w:p w:rsidR="00D410EC" w:rsidRDefault="008413CB" w:rsidP="00D410EC">
            <w:pPr>
              <w:pStyle w:val="Category"/>
            </w:pPr>
            <w:r w:rsidRPr="002F4B6C">
              <w:t>Secondary School Certificate</w:t>
            </w:r>
            <w:r w:rsidR="00727050">
              <w:t xml:space="preserve"> </w:t>
            </w:r>
            <w:r w:rsidRPr="002F4B6C">
              <w:t>-</w:t>
            </w:r>
            <w:r w:rsidR="00727050">
              <w:t xml:space="preserve"> </w:t>
            </w:r>
            <w:r w:rsidRPr="002F4B6C">
              <w:t>9.8 GPA</w:t>
            </w:r>
          </w:p>
          <w:p w:rsidR="008C2D79" w:rsidRPr="002F4B6C" w:rsidRDefault="008C2D79" w:rsidP="00D410EC">
            <w:pPr>
              <w:pStyle w:val="Category"/>
            </w:pPr>
          </w:p>
          <w:p w:rsidR="003F3986" w:rsidRPr="0015035A" w:rsidRDefault="003F3986" w:rsidP="00414658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/>
                <w:color w:val="DD8047" w:themeColor="accent2"/>
                <w:sz w:val="22"/>
                <w:szCs w:val="22"/>
              </w:rPr>
            </w:pPr>
            <w:r w:rsidRPr="0015035A">
              <w:rPr>
                <w:b/>
                <w:color w:val="DD8047" w:themeColor="accent2"/>
                <w:sz w:val="22"/>
                <w:szCs w:val="22"/>
              </w:rPr>
              <w:t>TECHNICAL SKILLS</w:t>
            </w:r>
          </w:p>
          <w:p w:rsidR="008C2D79" w:rsidRPr="00243EFB" w:rsidRDefault="00B43703" w:rsidP="003F39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Angular, </w:t>
            </w:r>
            <w:r w:rsidR="00724307" w:rsidRPr="00C84208">
              <w:rPr>
                <w:sz w:val="24"/>
                <w:szCs w:val="24"/>
              </w:rPr>
              <w:t>Spring</w:t>
            </w:r>
            <w:r>
              <w:rPr>
                <w:sz w:val="24"/>
                <w:szCs w:val="24"/>
              </w:rPr>
              <w:t xml:space="preserve"> Boot</w:t>
            </w:r>
            <w:r w:rsidR="00724307" w:rsidRPr="00C84208">
              <w:rPr>
                <w:sz w:val="24"/>
                <w:szCs w:val="24"/>
              </w:rPr>
              <w:t>, Hibernate</w:t>
            </w:r>
            <w:r w:rsidR="008934A5">
              <w:rPr>
                <w:sz w:val="24"/>
                <w:szCs w:val="24"/>
              </w:rPr>
              <w:t xml:space="preserve"> </w:t>
            </w:r>
            <w:r w:rsidR="00A404AD">
              <w:rPr>
                <w:sz w:val="24"/>
                <w:szCs w:val="24"/>
              </w:rPr>
              <w:t>5</w:t>
            </w:r>
            <w:r w:rsidR="00724307" w:rsidRPr="00C84208">
              <w:rPr>
                <w:sz w:val="24"/>
                <w:szCs w:val="24"/>
              </w:rPr>
              <w:t>, Jav</w:t>
            </w:r>
            <w:r w:rsidR="0041508B" w:rsidRPr="00C84208">
              <w:rPr>
                <w:sz w:val="24"/>
                <w:szCs w:val="24"/>
              </w:rPr>
              <w:t>a, SQ</w:t>
            </w:r>
            <w:r w:rsidR="008934A5">
              <w:rPr>
                <w:sz w:val="24"/>
                <w:szCs w:val="24"/>
              </w:rPr>
              <w:t xml:space="preserve">L, </w:t>
            </w:r>
            <w:r>
              <w:rPr>
                <w:sz w:val="24"/>
                <w:szCs w:val="24"/>
              </w:rPr>
              <w:t>Java Script, XML, HTML 5, C</w:t>
            </w:r>
            <w:r w:rsidR="00FB0F7E">
              <w:rPr>
                <w:sz w:val="24"/>
                <w:szCs w:val="24"/>
              </w:rPr>
              <w:t>SS 3</w:t>
            </w:r>
          </w:p>
          <w:p w:rsidR="00D71368" w:rsidRDefault="00A149DA" w:rsidP="003F3986">
            <w:pPr>
              <w:rPr>
                <w:b/>
                <w:color w:val="DD8047" w:themeColor="accent2"/>
              </w:rPr>
            </w:pPr>
            <w:r>
              <w:rPr>
                <w:b/>
                <w:color w:val="DD8047" w:themeColor="accent2"/>
              </w:rPr>
              <w:t>PROJECTS</w:t>
            </w:r>
          </w:p>
          <w:p w:rsidR="00243EFB" w:rsidRPr="00D127AE" w:rsidRDefault="00243EFB" w:rsidP="00243EFB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Child safety wearable device</w:t>
            </w:r>
          </w:p>
          <w:p w:rsidR="00243EFB" w:rsidRPr="00C84208" w:rsidRDefault="00243EFB" w:rsidP="00243EFB">
            <w:pPr>
              <w:pStyle w:val="ListParagraph"/>
              <w:numPr>
                <w:ilvl w:val="0"/>
                <w:numId w:val="46"/>
              </w:num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Electronic Voting machine</w:t>
            </w:r>
          </w:p>
          <w:p w:rsidR="00414658" w:rsidRDefault="00243EFB" w:rsidP="00243EFB">
            <w:pPr>
              <w:pStyle w:val="ListParagraph"/>
              <w:numPr>
                <w:ilvl w:val="0"/>
                <w:numId w:val="46"/>
              </w:num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Mobile Phone Detector</w:t>
            </w:r>
          </w:p>
          <w:p w:rsidR="00243EFB" w:rsidRPr="00243EFB" w:rsidRDefault="00243EFB" w:rsidP="00243EFB">
            <w:pPr>
              <w:pStyle w:val="ListParagraph"/>
              <w:spacing w:after="200" w:line="276" w:lineRule="auto"/>
              <w:jc w:val="both"/>
              <w:rPr>
                <w:sz w:val="24"/>
                <w:szCs w:val="24"/>
              </w:rPr>
            </w:pPr>
          </w:p>
          <w:p w:rsidR="00B43703" w:rsidRDefault="00243EFB" w:rsidP="00243EFB">
            <w:pPr>
              <w:pStyle w:val="ListParagraph"/>
              <w:spacing w:after="200" w:line="276" w:lineRule="auto"/>
              <w:ind w:left="0"/>
              <w:rPr>
                <w:b/>
                <w:color w:val="DD8047" w:themeColor="accent2"/>
                <w:sz w:val="24"/>
                <w:szCs w:val="24"/>
              </w:rPr>
            </w:pPr>
            <w:r w:rsidRPr="00243EFB">
              <w:rPr>
                <w:b/>
                <w:color w:val="DD8047" w:themeColor="accent2"/>
                <w:sz w:val="24"/>
                <w:szCs w:val="24"/>
              </w:rPr>
              <w:t>EXTRA-CURRICULAR ACTIVITIES</w:t>
            </w:r>
          </w:p>
          <w:p w:rsidR="00243EFB" w:rsidRPr="00243EFB" w:rsidRDefault="00243EFB" w:rsidP="00243EFB">
            <w:pPr>
              <w:pStyle w:val="ListParagraph"/>
              <w:spacing w:after="200" w:line="276" w:lineRule="auto"/>
              <w:ind w:left="0"/>
              <w:rPr>
                <w:b/>
                <w:color w:val="DD8047" w:themeColor="accent2"/>
                <w:sz w:val="24"/>
                <w:szCs w:val="24"/>
              </w:rPr>
            </w:pPr>
          </w:p>
          <w:p w:rsidR="00B43703" w:rsidRPr="00243EFB" w:rsidRDefault="00B43703" w:rsidP="00243EFB">
            <w:pPr>
              <w:pStyle w:val="ListParagraph"/>
              <w:numPr>
                <w:ilvl w:val="0"/>
                <w:numId w:val="46"/>
              </w:numPr>
              <w:spacing w:before="33" w:line="276" w:lineRule="auto"/>
              <w:rPr>
                <w:sz w:val="24"/>
                <w:szCs w:val="24"/>
              </w:rPr>
            </w:pPr>
            <w:r w:rsidRPr="00243EFB">
              <w:rPr>
                <w:w w:val="101"/>
                <w:sz w:val="24"/>
                <w:szCs w:val="24"/>
              </w:rPr>
              <w:t>Industrial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visit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to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E-INFOCHIPS,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AHMEDABAD.</w:t>
            </w:r>
          </w:p>
          <w:p w:rsidR="00B43703" w:rsidRPr="00243EFB" w:rsidRDefault="00B43703" w:rsidP="00243EFB">
            <w:pPr>
              <w:pStyle w:val="ListParagraph"/>
              <w:numPr>
                <w:ilvl w:val="0"/>
                <w:numId w:val="46"/>
              </w:numPr>
              <w:spacing w:before="21" w:line="276" w:lineRule="auto"/>
              <w:rPr>
                <w:sz w:val="24"/>
                <w:szCs w:val="24"/>
              </w:rPr>
            </w:pPr>
            <w:r w:rsidRPr="00243EFB">
              <w:rPr>
                <w:w w:val="101"/>
                <w:sz w:val="24"/>
                <w:szCs w:val="24"/>
              </w:rPr>
              <w:t>Attended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Industry-Institute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Interaction</w:t>
            </w:r>
            <w:r w:rsidRPr="00243EFB">
              <w:rPr>
                <w:sz w:val="24"/>
                <w:szCs w:val="24"/>
              </w:rPr>
              <w:t xml:space="preserve"> </w:t>
            </w:r>
            <w:r w:rsidR="00243EFB">
              <w:rPr>
                <w:w w:val="101"/>
                <w:sz w:val="24"/>
                <w:szCs w:val="24"/>
              </w:rPr>
              <w:t>Program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on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“Embedded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Systems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in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Robotics”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in</w:t>
            </w:r>
            <w:r w:rsidRPr="00243EFB">
              <w:rPr>
                <w:sz w:val="24"/>
                <w:szCs w:val="24"/>
              </w:rPr>
              <w:t xml:space="preserve"> </w:t>
            </w:r>
            <w:r w:rsidR="00243EFB">
              <w:rPr>
                <w:w w:val="101"/>
                <w:sz w:val="24"/>
                <w:szCs w:val="24"/>
              </w:rPr>
              <w:t xml:space="preserve">March </w:t>
            </w:r>
            <w:r w:rsidRPr="00243EFB">
              <w:rPr>
                <w:w w:val="101"/>
                <w:sz w:val="24"/>
                <w:szCs w:val="24"/>
              </w:rPr>
              <w:t>2016,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organized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by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Electronics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Engineering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Department,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SVNIT-Surat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and</w:t>
            </w:r>
            <w:r w:rsidRPr="00243EFB">
              <w:rPr>
                <w:sz w:val="24"/>
                <w:szCs w:val="24"/>
              </w:rPr>
              <w:t xml:space="preserve"> </w:t>
            </w:r>
            <w:proofErr w:type="spellStart"/>
            <w:r w:rsidRPr="00243EFB">
              <w:rPr>
                <w:w w:val="101"/>
                <w:sz w:val="24"/>
                <w:szCs w:val="24"/>
              </w:rPr>
              <w:t>Jampot</w:t>
            </w:r>
            <w:proofErr w:type="spellEnd"/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Photonics,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Pune.</w:t>
            </w:r>
          </w:p>
          <w:p w:rsidR="00B43703" w:rsidRPr="00243EFB" w:rsidRDefault="00B43703" w:rsidP="00243EFB">
            <w:pPr>
              <w:pStyle w:val="ListParagraph"/>
              <w:numPr>
                <w:ilvl w:val="0"/>
                <w:numId w:val="46"/>
              </w:numPr>
              <w:tabs>
                <w:tab w:val="left" w:pos="1140"/>
              </w:tabs>
              <w:spacing w:before="59" w:line="276" w:lineRule="auto"/>
              <w:ind w:right="1041"/>
              <w:rPr>
                <w:sz w:val="24"/>
                <w:szCs w:val="24"/>
              </w:rPr>
            </w:pPr>
            <w:r w:rsidRPr="00243EFB">
              <w:rPr>
                <w:w w:val="101"/>
                <w:sz w:val="24"/>
                <w:szCs w:val="24"/>
              </w:rPr>
              <w:t>COORDINATOR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for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technical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workshop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at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ECED,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SVNIT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organized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by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Robokart.com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in association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with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E-cell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IIT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BOMBAY.</w:t>
            </w:r>
          </w:p>
          <w:p w:rsidR="00B43703" w:rsidRPr="00243EFB" w:rsidRDefault="00B43703" w:rsidP="00243EFB">
            <w:pPr>
              <w:pStyle w:val="ListParagraph"/>
              <w:numPr>
                <w:ilvl w:val="0"/>
                <w:numId w:val="46"/>
              </w:numPr>
              <w:spacing w:before="18" w:line="276" w:lineRule="auto"/>
              <w:rPr>
                <w:sz w:val="24"/>
                <w:szCs w:val="24"/>
              </w:rPr>
            </w:pPr>
            <w:r w:rsidRPr="00243EFB">
              <w:rPr>
                <w:w w:val="101"/>
                <w:sz w:val="24"/>
                <w:szCs w:val="24"/>
              </w:rPr>
              <w:t>Documentation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CO-COORDINATOR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of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SPARSH-2016(Annual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cultural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fest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of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SVNIT).</w:t>
            </w:r>
          </w:p>
          <w:p w:rsidR="00B43703" w:rsidRPr="00243EFB" w:rsidRDefault="00B43703" w:rsidP="00243EFB">
            <w:pPr>
              <w:pStyle w:val="ListParagraph"/>
              <w:numPr>
                <w:ilvl w:val="0"/>
                <w:numId w:val="46"/>
              </w:numPr>
              <w:spacing w:before="59" w:line="276" w:lineRule="auto"/>
              <w:rPr>
                <w:sz w:val="24"/>
                <w:szCs w:val="24"/>
              </w:rPr>
            </w:pPr>
            <w:r w:rsidRPr="00243EFB">
              <w:rPr>
                <w:w w:val="101"/>
                <w:sz w:val="24"/>
                <w:szCs w:val="24"/>
              </w:rPr>
              <w:t>Did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Anchoring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in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KASHISH-2015(Fresher’s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Party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in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SVNIT).</w:t>
            </w:r>
          </w:p>
          <w:p w:rsidR="00B43703" w:rsidRPr="00243EFB" w:rsidRDefault="00B43703" w:rsidP="00243EFB">
            <w:pPr>
              <w:pStyle w:val="ListParagraph"/>
              <w:numPr>
                <w:ilvl w:val="0"/>
                <w:numId w:val="46"/>
              </w:numPr>
              <w:spacing w:before="62" w:line="276" w:lineRule="auto"/>
              <w:rPr>
                <w:sz w:val="24"/>
                <w:szCs w:val="24"/>
              </w:rPr>
            </w:pPr>
            <w:r w:rsidRPr="00243EFB">
              <w:rPr>
                <w:w w:val="101"/>
                <w:sz w:val="24"/>
                <w:szCs w:val="24"/>
              </w:rPr>
              <w:t>Participated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in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an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event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named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Farmtrack-2014.</w:t>
            </w:r>
          </w:p>
          <w:p w:rsidR="00B43703" w:rsidRPr="00243EFB" w:rsidRDefault="00B43703" w:rsidP="00243EFB">
            <w:pPr>
              <w:pStyle w:val="ListParagraph"/>
              <w:numPr>
                <w:ilvl w:val="0"/>
                <w:numId w:val="46"/>
              </w:numPr>
              <w:spacing w:before="62" w:line="276" w:lineRule="auto"/>
              <w:rPr>
                <w:sz w:val="24"/>
                <w:szCs w:val="24"/>
              </w:rPr>
            </w:pPr>
            <w:r w:rsidRPr="00243EFB">
              <w:rPr>
                <w:w w:val="101"/>
                <w:sz w:val="24"/>
                <w:szCs w:val="24"/>
              </w:rPr>
              <w:t>Active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Volunteer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of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SPICMACAY,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a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voluntary</w:t>
            </w:r>
            <w:r w:rsidRPr="00243EFB">
              <w:rPr>
                <w:sz w:val="24"/>
                <w:szCs w:val="24"/>
              </w:rPr>
              <w:t xml:space="preserve"> </w:t>
            </w:r>
            <w:r w:rsidR="00243EFB" w:rsidRPr="00243EFB">
              <w:rPr>
                <w:w w:val="101"/>
                <w:sz w:val="24"/>
                <w:szCs w:val="24"/>
              </w:rPr>
              <w:t>organization</w:t>
            </w:r>
            <w:r w:rsidRPr="00243EFB">
              <w:rPr>
                <w:w w:val="101"/>
                <w:sz w:val="24"/>
                <w:szCs w:val="24"/>
              </w:rPr>
              <w:t>.</w:t>
            </w:r>
          </w:p>
          <w:p w:rsidR="00B43703" w:rsidRPr="00243EFB" w:rsidRDefault="00B43703" w:rsidP="00243EFB">
            <w:pPr>
              <w:pStyle w:val="ListParagraph"/>
              <w:numPr>
                <w:ilvl w:val="0"/>
                <w:numId w:val="46"/>
              </w:numPr>
              <w:spacing w:before="59" w:line="276" w:lineRule="auto"/>
              <w:rPr>
                <w:sz w:val="24"/>
                <w:szCs w:val="24"/>
              </w:rPr>
            </w:pPr>
            <w:r w:rsidRPr="00243EFB">
              <w:rPr>
                <w:w w:val="101"/>
                <w:sz w:val="24"/>
                <w:szCs w:val="24"/>
              </w:rPr>
              <w:t>Runners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in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MMNCT-2016,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Cricket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Tournament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of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SVNIT.</w:t>
            </w:r>
          </w:p>
          <w:p w:rsidR="00243EFB" w:rsidRPr="00243EFB" w:rsidRDefault="00243EFB" w:rsidP="00243EFB">
            <w:pPr>
              <w:pStyle w:val="ListParagraph"/>
              <w:spacing w:before="59" w:line="276" w:lineRule="auto"/>
              <w:rPr>
                <w:sz w:val="24"/>
                <w:szCs w:val="24"/>
              </w:rPr>
            </w:pPr>
          </w:p>
          <w:p w:rsidR="00B43703" w:rsidRDefault="00243EFB" w:rsidP="00243EFB">
            <w:pPr>
              <w:pStyle w:val="ListParagraph"/>
              <w:spacing w:after="200" w:line="276" w:lineRule="auto"/>
              <w:ind w:left="0"/>
              <w:rPr>
                <w:b/>
                <w:color w:val="DD8047" w:themeColor="accent2"/>
                <w:sz w:val="24"/>
                <w:szCs w:val="24"/>
              </w:rPr>
            </w:pPr>
            <w:r w:rsidRPr="00243EFB">
              <w:rPr>
                <w:b/>
                <w:color w:val="DD8047" w:themeColor="accent2"/>
                <w:sz w:val="24"/>
                <w:szCs w:val="24"/>
              </w:rPr>
              <w:t>PERSONAL SKILLS</w:t>
            </w:r>
          </w:p>
          <w:p w:rsidR="00243EFB" w:rsidRPr="00243EFB" w:rsidRDefault="00243EFB" w:rsidP="00243EFB">
            <w:pPr>
              <w:pStyle w:val="ListParagraph"/>
              <w:spacing w:after="200" w:line="276" w:lineRule="auto"/>
              <w:ind w:left="0"/>
              <w:rPr>
                <w:b/>
                <w:color w:val="DD8047" w:themeColor="accent2"/>
                <w:sz w:val="24"/>
                <w:szCs w:val="24"/>
              </w:rPr>
            </w:pPr>
          </w:p>
          <w:p w:rsidR="00B43703" w:rsidRPr="00243EFB" w:rsidRDefault="00B43703" w:rsidP="00243EFB">
            <w:pPr>
              <w:pStyle w:val="ListParagraph"/>
              <w:numPr>
                <w:ilvl w:val="0"/>
                <w:numId w:val="46"/>
              </w:numPr>
              <w:spacing w:before="33"/>
              <w:rPr>
                <w:sz w:val="24"/>
                <w:szCs w:val="24"/>
              </w:rPr>
            </w:pPr>
            <w:r w:rsidRPr="00243EFB">
              <w:rPr>
                <w:w w:val="101"/>
                <w:sz w:val="24"/>
                <w:szCs w:val="24"/>
              </w:rPr>
              <w:t>Willingness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to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learn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new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technologies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and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Can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work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in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a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team.</w:t>
            </w:r>
          </w:p>
          <w:p w:rsidR="00B43703" w:rsidRPr="00243EFB" w:rsidRDefault="00B43703" w:rsidP="00243EFB">
            <w:pPr>
              <w:pStyle w:val="ListParagraph"/>
              <w:numPr>
                <w:ilvl w:val="0"/>
                <w:numId w:val="46"/>
              </w:numPr>
              <w:spacing w:before="59"/>
              <w:rPr>
                <w:sz w:val="24"/>
                <w:szCs w:val="24"/>
              </w:rPr>
            </w:pPr>
            <w:r w:rsidRPr="00243EFB">
              <w:rPr>
                <w:w w:val="101"/>
                <w:sz w:val="24"/>
                <w:szCs w:val="24"/>
              </w:rPr>
              <w:t>Remarkable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Patience.</w:t>
            </w:r>
          </w:p>
          <w:p w:rsidR="00B43703" w:rsidRPr="00243EFB" w:rsidRDefault="00B43703" w:rsidP="00243EFB">
            <w:pPr>
              <w:pStyle w:val="ListParagraph"/>
              <w:numPr>
                <w:ilvl w:val="0"/>
                <w:numId w:val="46"/>
              </w:numPr>
              <w:spacing w:before="62"/>
              <w:rPr>
                <w:sz w:val="24"/>
                <w:szCs w:val="24"/>
              </w:rPr>
            </w:pPr>
            <w:r w:rsidRPr="00243EFB">
              <w:rPr>
                <w:w w:val="101"/>
                <w:sz w:val="24"/>
                <w:szCs w:val="24"/>
              </w:rPr>
              <w:t>Good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communication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skills.</w:t>
            </w:r>
          </w:p>
          <w:p w:rsidR="00B43703" w:rsidRPr="00243EFB" w:rsidRDefault="00B43703" w:rsidP="00243EFB">
            <w:pPr>
              <w:pStyle w:val="ListParagraph"/>
              <w:numPr>
                <w:ilvl w:val="0"/>
                <w:numId w:val="46"/>
              </w:numPr>
              <w:spacing w:before="62"/>
              <w:rPr>
                <w:sz w:val="24"/>
                <w:szCs w:val="24"/>
              </w:rPr>
            </w:pPr>
            <w:r w:rsidRPr="00243EFB">
              <w:rPr>
                <w:w w:val="101"/>
                <w:sz w:val="24"/>
                <w:szCs w:val="24"/>
              </w:rPr>
              <w:t>Problem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solving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and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decision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making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skills.</w:t>
            </w:r>
          </w:p>
          <w:p w:rsidR="00243EFB" w:rsidRPr="00243EFB" w:rsidRDefault="00B43703" w:rsidP="00243EFB">
            <w:pPr>
              <w:pStyle w:val="ListParagraph"/>
              <w:numPr>
                <w:ilvl w:val="0"/>
                <w:numId w:val="46"/>
              </w:numPr>
              <w:spacing w:before="62"/>
              <w:rPr>
                <w:sz w:val="24"/>
                <w:szCs w:val="24"/>
              </w:rPr>
            </w:pPr>
            <w:r w:rsidRPr="00243EFB">
              <w:rPr>
                <w:w w:val="101"/>
                <w:sz w:val="24"/>
                <w:szCs w:val="24"/>
              </w:rPr>
              <w:t>Flexibility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and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Adaptability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to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new</w:t>
            </w:r>
            <w:r w:rsidRPr="00243EFB">
              <w:rPr>
                <w:sz w:val="24"/>
                <w:szCs w:val="24"/>
              </w:rPr>
              <w:t xml:space="preserve"> </w:t>
            </w:r>
            <w:r w:rsidRPr="00243EFB">
              <w:rPr>
                <w:w w:val="101"/>
                <w:sz w:val="24"/>
                <w:szCs w:val="24"/>
              </w:rPr>
              <w:t>environment.</w:t>
            </w:r>
          </w:p>
          <w:p w:rsidR="00243EFB" w:rsidRPr="00243EFB" w:rsidRDefault="00243EFB" w:rsidP="00243EFB">
            <w:pPr>
              <w:pStyle w:val="ListParagraph"/>
              <w:spacing w:before="62"/>
              <w:rPr>
                <w:sz w:val="24"/>
                <w:szCs w:val="24"/>
              </w:rPr>
            </w:pPr>
          </w:p>
          <w:p w:rsidR="00B43703" w:rsidRPr="00243EFB" w:rsidRDefault="00243EFB" w:rsidP="00243EFB">
            <w:pPr>
              <w:pStyle w:val="ListParagraph"/>
              <w:spacing w:after="200" w:line="276" w:lineRule="auto"/>
              <w:ind w:left="0"/>
              <w:rPr>
                <w:b/>
                <w:color w:val="DD8047" w:themeColor="accent2"/>
                <w:sz w:val="24"/>
                <w:szCs w:val="24"/>
              </w:rPr>
            </w:pPr>
            <w:r w:rsidRPr="00243EFB">
              <w:rPr>
                <w:b/>
                <w:color w:val="DD8047" w:themeColor="accent2"/>
                <w:sz w:val="24"/>
                <w:szCs w:val="24"/>
              </w:rPr>
              <w:t>PERSONAL DETAILS</w:t>
            </w:r>
          </w:p>
          <w:p w:rsidR="00B43703" w:rsidRPr="00B43703" w:rsidRDefault="00B43703" w:rsidP="00243EFB">
            <w:pPr>
              <w:spacing w:before="33" w:line="276" w:lineRule="auto"/>
              <w:ind w:left="879"/>
              <w:rPr>
                <w:sz w:val="24"/>
                <w:szCs w:val="24"/>
              </w:rPr>
            </w:pPr>
            <w:r w:rsidRPr="00B43703">
              <w:rPr>
                <w:w w:val="101"/>
                <w:sz w:val="24"/>
                <w:szCs w:val="24"/>
              </w:rPr>
              <w:t>Date</w:t>
            </w:r>
            <w:r w:rsidRPr="00B43703">
              <w:rPr>
                <w:sz w:val="24"/>
                <w:szCs w:val="24"/>
              </w:rPr>
              <w:t xml:space="preserve"> </w:t>
            </w:r>
            <w:r w:rsidRPr="00B43703">
              <w:rPr>
                <w:w w:val="101"/>
                <w:sz w:val="24"/>
                <w:szCs w:val="24"/>
              </w:rPr>
              <w:t>of</w:t>
            </w:r>
            <w:r w:rsidRPr="00B43703">
              <w:rPr>
                <w:sz w:val="24"/>
                <w:szCs w:val="24"/>
              </w:rPr>
              <w:t xml:space="preserve"> </w:t>
            </w:r>
            <w:r w:rsidRPr="00B43703">
              <w:rPr>
                <w:w w:val="101"/>
                <w:sz w:val="24"/>
                <w:szCs w:val="24"/>
              </w:rPr>
              <w:t>Birth:</w:t>
            </w:r>
            <w:r w:rsidRPr="00B43703">
              <w:rPr>
                <w:sz w:val="24"/>
                <w:szCs w:val="24"/>
              </w:rPr>
              <w:t xml:space="preserve">          </w:t>
            </w:r>
            <w:r w:rsidRPr="00B43703">
              <w:rPr>
                <w:w w:val="101"/>
                <w:sz w:val="24"/>
                <w:szCs w:val="24"/>
              </w:rPr>
              <w:t>10-07-1997</w:t>
            </w:r>
          </w:p>
          <w:p w:rsidR="00B43703" w:rsidRDefault="00B43703" w:rsidP="00243EFB">
            <w:pPr>
              <w:spacing w:before="45" w:line="276" w:lineRule="auto"/>
              <w:ind w:left="882"/>
              <w:rPr>
                <w:sz w:val="24"/>
                <w:szCs w:val="24"/>
              </w:rPr>
            </w:pPr>
            <w:r w:rsidRPr="00B43703">
              <w:rPr>
                <w:w w:val="101"/>
                <w:sz w:val="24"/>
                <w:szCs w:val="24"/>
              </w:rPr>
              <w:t>Languages</w:t>
            </w:r>
            <w:r w:rsidRPr="00B43703">
              <w:rPr>
                <w:sz w:val="24"/>
                <w:szCs w:val="24"/>
              </w:rPr>
              <w:t xml:space="preserve"> </w:t>
            </w:r>
            <w:r w:rsidRPr="00B43703">
              <w:rPr>
                <w:w w:val="101"/>
                <w:sz w:val="24"/>
                <w:szCs w:val="24"/>
              </w:rPr>
              <w:t>Known:</w:t>
            </w:r>
            <w:r w:rsidRPr="00B43703">
              <w:rPr>
                <w:sz w:val="24"/>
                <w:szCs w:val="24"/>
              </w:rPr>
              <w:t xml:space="preserve"> </w:t>
            </w:r>
            <w:r w:rsidR="00243EFB">
              <w:rPr>
                <w:sz w:val="24"/>
                <w:szCs w:val="24"/>
              </w:rPr>
              <w:t xml:space="preserve">  </w:t>
            </w:r>
            <w:r w:rsidRPr="00B43703">
              <w:rPr>
                <w:w w:val="101"/>
                <w:sz w:val="24"/>
                <w:szCs w:val="24"/>
              </w:rPr>
              <w:t>English,</w:t>
            </w:r>
            <w:r w:rsidRPr="00B43703">
              <w:rPr>
                <w:sz w:val="24"/>
                <w:szCs w:val="24"/>
              </w:rPr>
              <w:t xml:space="preserve"> </w:t>
            </w:r>
            <w:r w:rsidRPr="00B43703">
              <w:rPr>
                <w:w w:val="101"/>
                <w:sz w:val="24"/>
                <w:szCs w:val="24"/>
              </w:rPr>
              <w:t>Hindi,</w:t>
            </w:r>
            <w:r w:rsidRPr="00B43703">
              <w:rPr>
                <w:sz w:val="24"/>
                <w:szCs w:val="24"/>
              </w:rPr>
              <w:t xml:space="preserve"> </w:t>
            </w:r>
            <w:r w:rsidRPr="00B43703">
              <w:rPr>
                <w:w w:val="101"/>
                <w:sz w:val="24"/>
                <w:szCs w:val="24"/>
              </w:rPr>
              <w:t>Telugu.</w:t>
            </w:r>
          </w:p>
          <w:p w:rsidR="00243EFB" w:rsidRDefault="00243EFB" w:rsidP="00243EFB">
            <w:pPr>
              <w:spacing w:before="45" w:line="276" w:lineRule="auto"/>
              <w:ind w:left="8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Hobbies:                  Listening Music, Playing Badminton.</w:t>
            </w:r>
          </w:p>
          <w:p w:rsidR="00B43703" w:rsidRPr="00B43703" w:rsidRDefault="00243EFB" w:rsidP="00243EFB">
            <w:pPr>
              <w:spacing w:before="45" w:line="276" w:lineRule="auto"/>
              <w:ind w:left="8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Address:                  </w:t>
            </w:r>
            <w:proofErr w:type="spellStart"/>
            <w:r>
              <w:rPr>
                <w:sz w:val="24"/>
                <w:szCs w:val="24"/>
              </w:rPr>
              <w:t>Anantapur</w:t>
            </w:r>
            <w:proofErr w:type="spellEnd"/>
            <w:r>
              <w:rPr>
                <w:sz w:val="24"/>
                <w:szCs w:val="24"/>
              </w:rPr>
              <w:t>, Andhra Pradesh</w:t>
            </w:r>
          </w:p>
          <w:p w:rsidR="00B43703" w:rsidRPr="00F52E55" w:rsidRDefault="00243EFB" w:rsidP="00243EFB">
            <w:pPr>
              <w:pStyle w:val="ListParagraph"/>
              <w:spacing w:after="200" w:line="276" w:lineRule="auto"/>
              <w:ind w:left="0"/>
              <w:rPr>
                <w:b/>
                <w:color w:val="DD8047" w:themeColor="accent2"/>
                <w:sz w:val="24"/>
                <w:szCs w:val="24"/>
              </w:rPr>
            </w:pPr>
            <w:r w:rsidRPr="00F52E55">
              <w:rPr>
                <w:b/>
                <w:color w:val="DD8047" w:themeColor="accent2"/>
                <w:sz w:val="24"/>
                <w:szCs w:val="24"/>
              </w:rPr>
              <w:t>DECLARATION</w:t>
            </w:r>
          </w:p>
          <w:p w:rsidR="00745B94" w:rsidRPr="006E4704" w:rsidRDefault="00B43703" w:rsidP="006E4704">
            <w:pPr>
              <w:ind w:left="118"/>
              <w:rPr>
                <w:sz w:val="24"/>
                <w:szCs w:val="24"/>
              </w:rPr>
            </w:pPr>
            <w:r w:rsidRPr="00B43703">
              <w:rPr>
                <w:w w:val="101"/>
                <w:sz w:val="24"/>
                <w:szCs w:val="24"/>
              </w:rPr>
              <w:t>I</w:t>
            </w:r>
            <w:r w:rsidRPr="00B43703">
              <w:rPr>
                <w:sz w:val="24"/>
                <w:szCs w:val="24"/>
              </w:rPr>
              <w:t xml:space="preserve"> </w:t>
            </w:r>
            <w:r w:rsidRPr="00B43703">
              <w:rPr>
                <w:w w:val="101"/>
                <w:sz w:val="24"/>
                <w:szCs w:val="24"/>
              </w:rPr>
              <w:t>do</w:t>
            </w:r>
            <w:r w:rsidRPr="00B43703">
              <w:rPr>
                <w:sz w:val="24"/>
                <w:szCs w:val="24"/>
              </w:rPr>
              <w:t xml:space="preserve"> </w:t>
            </w:r>
            <w:r w:rsidRPr="00B43703">
              <w:rPr>
                <w:w w:val="101"/>
                <w:sz w:val="24"/>
                <w:szCs w:val="24"/>
              </w:rPr>
              <w:t>hereby</w:t>
            </w:r>
            <w:r w:rsidRPr="00B43703">
              <w:rPr>
                <w:sz w:val="24"/>
                <w:szCs w:val="24"/>
              </w:rPr>
              <w:t xml:space="preserve"> </w:t>
            </w:r>
            <w:r w:rsidRPr="00B43703">
              <w:rPr>
                <w:w w:val="101"/>
                <w:sz w:val="24"/>
                <w:szCs w:val="24"/>
              </w:rPr>
              <w:t>confirm</w:t>
            </w:r>
            <w:r w:rsidRPr="00B43703">
              <w:rPr>
                <w:sz w:val="24"/>
                <w:szCs w:val="24"/>
              </w:rPr>
              <w:t xml:space="preserve"> </w:t>
            </w:r>
            <w:r w:rsidRPr="00B43703">
              <w:rPr>
                <w:w w:val="101"/>
                <w:sz w:val="24"/>
                <w:szCs w:val="24"/>
              </w:rPr>
              <w:t>that</w:t>
            </w:r>
            <w:r w:rsidRPr="00B43703">
              <w:rPr>
                <w:sz w:val="24"/>
                <w:szCs w:val="24"/>
              </w:rPr>
              <w:t xml:space="preserve"> </w:t>
            </w:r>
            <w:r w:rsidRPr="00B43703">
              <w:rPr>
                <w:w w:val="101"/>
                <w:sz w:val="24"/>
                <w:szCs w:val="24"/>
              </w:rPr>
              <w:t>the</w:t>
            </w:r>
            <w:r w:rsidRPr="00B43703">
              <w:rPr>
                <w:sz w:val="24"/>
                <w:szCs w:val="24"/>
              </w:rPr>
              <w:t xml:space="preserve"> </w:t>
            </w:r>
            <w:r w:rsidRPr="00B43703">
              <w:rPr>
                <w:w w:val="101"/>
                <w:sz w:val="24"/>
                <w:szCs w:val="24"/>
              </w:rPr>
              <w:t>information</w:t>
            </w:r>
            <w:r w:rsidRPr="00B43703">
              <w:rPr>
                <w:sz w:val="24"/>
                <w:szCs w:val="24"/>
              </w:rPr>
              <w:t xml:space="preserve"> </w:t>
            </w:r>
            <w:r w:rsidRPr="00B43703">
              <w:rPr>
                <w:w w:val="101"/>
                <w:sz w:val="24"/>
                <w:szCs w:val="24"/>
              </w:rPr>
              <w:t>given</w:t>
            </w:r>
            <w:r w:rsidRPr="00B43703">
              <w:rPr>
                <w:sz w:val="24"/>
                <w:szCs w:val="24"/>
              </w:rPr>
              <w:t xml:space="preserve"> </w:t>
            </w:r>
            <w:r w:rsidRPr="00B43703">
              <w:rPr>
                <w:w w:val="101"/>
                <w:sz w:val="24"/>
                <w:szCs w:val="24"/>
              </w:rPr>
              <w:t>in</w:t>
            </w:r>
            <w:r w:rsidRPr="00B43703">
              <w:rPr>
                <w:sz w:val="24"/>
                <w:szCs w:val="24"/>
              </w:rPr>
              <w:t xml:space="preserve"> </w:t>
            </w:r>
            <w:r w:rsidRPr="00B43703">
              <w:rPr>
                <w:w w:val="101"/>
                <w:sz w:val="24"/>
                <w:szCs w:val="24"/>
              </w:rPr>
              <w:t>this</w:t>
            </w:r>
            <w:r w:rsidRPr="00B43703">
              <w:rPr>
                <w:sz w:val="24"/>
                <w:szCs w:val="24"/>
              </w:rPr>
              <w:t xml:space="preserve"> </w:t>
            </w:r>
            <w:r w:rsidRPr="00B43703">
              <w:rPr>
                <w:w w:val="101"/>
                <w:sz w:val="24"/>
                <w:szCs w:val="24"/>
              </w:rPr>
              <w:t>resume</w:t>
            </w:r>
            <w:r w:rsidRPr="00B43703">
              <w:rPr>
                <w:sz w:val="24"/>
                <w:szCs w:val="24"/>
              </w:rPr>
              <w:t xml:space="preserve"> </w:t>
            </w:r>
            <w:r w:rsidRPr="00B43703">
              <w:rPr>
                <w:w w:val="101"/>
                <w:sz w:val="24"/>
                <w:szCs w:val="24"/>
              </w:rPr>
              <w:t>is</w:t>
            </w:r>
            <w:r w:rsidRPr="00B43703">
              <w:rPr>
                <w:sz w:val="24"/>
                <w:szCs w:val="24"/>
              </w:rPr>
              <w:t xml:space="preserve"> </w:t>
            </w:r>
            <w:r w:rsidRPr="00B43703">
              <w:rPr>
                <w:w w:val="101"/>
                <w:sz w:val="24"/>
                <w:szCs w:val="24"/>
              </w:rPr>
              <w:t>true</w:t>
            </w:r>
            <w:r w:rsidRPr="00B43703">
              <w:rPr>
                <w:sz w:val="24"/>
                <w:szCs w:val="24"/>
              </w:rPr>
              <w:t xml:space="preserve"> </w:t>
            </w:r>
            <w:r w:rsidRPr="00B43703">
              <w:rPr>
                <w:w w:val="101"/>
                <w:sz w:val="24"/>
                <w:szCs w:val="24"/>
              </w:rPr>
              <w:t>and</w:t>
            </w:r>
            <w:r w:rsidRPr="00B43703">
              <w:rPr>
                <w:sz w:val="24"/>
                <w:szCs w:val="24"/>
              </w:rPr>
              <w:t xml:space="preserve"> </w:t>
            </w:r>
            <w:r w:rsidRPr="00B43703">
              <w:rPr>
                <w:w w:val="101"/>
                <w:sz w:val="24"/>
                <w:szCs w:val="24"/>
              </w:rPr>
              <w:t>correct</w:t>
            </w:r>
            <w:r w:rsidRPr="00B43703">
              <w:rPr>
                <w:sz w:val="24"/>
                <w:szCs w:val="24"/>
              </w:rPr>
              <w:t xml:space="preserve"> </w:t>
            </w:r>
            <w:r w:rsidRPr="00B43703">
              <w:rPr>
                <w:w w:val="101"/>
                <w:sz w:val="24"/>
                <w:szCs w:val="24"/>
              </w:rPr>
              <w:t>to</w:t>
            </w:r>
            <w:r w:rsidRPr="00B43703">
              <w:rPr>
                <w:sz w:val="24"/>
                <w:szCs w:val="24"/>
              </w:rPr>
              <w:t xml:space="preserve"> </w:t>
            </w:r>
            <w:r w:rsidRPr="00B43703">
              <w:rPr>
                <w:w w:val="101"/>
                <w:sz w:val="24"/>
                <w:szCs w:val="24"/>
              </w:rPr>
              <w:t>the</w:t>
            </w:r>
            <w:r w:rsidRPr="00B43703">
              <w:rPr>
                <w:sz w:val="24"/>
                <w:szCs w:val="24"/>
              </w:rPr>
              <w:t xml:space="preserve"> </w:t>
            </w:r>
            <w:r w:rsidRPr="00B43703">
              <w:rPr>
                <w:w w:val="101"/>
                <w:sz w:val="24"/>
                <w:szCs w:val="24"/>
              </w:rPr>
              <w:t>best</w:t>
            </w:r>
            <w:r w:rsidRPr="00B43703">
              <w:rPr>
                <w:sz w:val="24"/>
                <w:szCs w:val="24"/>
              </w:rPr>
              <w:t xml:space="preserve"> </w:t>
            </w:r>
            <w:r w:rsidRPr="00B43703">
              <w:rPr>
                <w:w w:val="101"/>
                <w:sz w:val="24"/>
                <w:szCs w:val="24"/>
              </w:rPr>
              <w:t>of</w:t>
            </w:r>
            <w:r w:rsidRPr="00B43703">
              <w:rPr>
                <w:sz w:val="24"/>
                <w:szCs w:val="24"/>
              </w:rPr>
              <w:t xml:space="preserve"> </w:t>
            </w:r>
            <w:r w:rsidRPr="00B43703">
              <w:rPr>
                <w:w w:val="101"/>
                <w:sz w:val="24"/>
                <w:szCs w:val="24"/>
              </w:rPr>
              <w:t>my</w:t>
            </w:r>
            <w:r w:rsidRPr="00B43703">
              <w:rPr>
                <w:sz w:val="24"/>
                <w:szCs w:val="24"/>
              </w:rPr>
              <w:t xml:space="preserve"> </w:t>
            </w:r>
            <w:r w:rsidR="00F52E55">
              <w:rPr>
                <w:w w:val="101"/>
                <w:sz w:val="24"/>
                <w:szCs w:val="24"/>
              </w:rPr>
              <w:t>knowledge.</w:t>
            </w:r>
          </w:p>
        </w:tc>
      </w:tr>
    </w:tbl>
    <w:p w:rsidR="00745B94" w:rsidRDefault="00745B94" w:rsidP="00B43703">
      <w:pPr>
        <w:spacing w:after="200" w:line="276" w:lineRule="auto"/>
      </w:pPr>
    </w:p>
    <w:sectPr w:rsidR="00745B94" w:rsidSect="00745B94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659" w:rsidRDefault="00800659">
      <w:pPr>
        <w:spacing w:after="0" w:line="240" w:lineRule="auto"/>
      </w:pPr>
      <w:r>
        <w:separator/>
      </w:r>
    </w:p>
  </w:endnote>
  <w:endnote w:type="continuationSeparator" w:id="0">
    <w:p w:rsidR="00800659" w:rsidRDefault="00800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B94" w:rsidRDefault="00745B94"/>
  <w:p w:rsidR="00745B94" w:rsidRDefault="007E33A9">
    <w:pPr>
      <w:pStyle w:val="FooterEven"/>
    </w:pPr>
    <w:r>
      <w:t xml:space="preserve">Page </w:t>
    </w:r>
    <w:r w:rsidR="0080030C">
      <w:rPr>
        <w:noProof/>
        <w:sz w:val="24"/>
        <w:szCs w:val="24"/>
      </w:rPr>
      <w:fldChar w:fldCharType="begin"/>
    </w:r>
    <w:r w:rsidR="0080030C">
      <w:rPr>
        <w:noProof/>
        <w:sz w:val="24"/>
        <w:szCs w:val="24"/>
      </w:rPr>
      <w:instrText xml:space="preserve"> PAGE   \* MERGEFORMAT </w:instrText>
    </w:r>
    <w:r w:rsidR="0080030C">
      <w:rPr>
        <w:noProof/>
        <w:sz w:val="24"/>
        <w:szCs w:val="24"/>
      </w:rPr>
      <w:fldChar w:fldCharType="separate"/>
    </w:r>
    <w:r>
      <w:rPr>
        <w:noProof/>
        <w:sz w:val="24"/>
        <w:szCs w:val="24"/>
      </w:rPr>
      <w:t>2</w:t>
    </w:r>
    <w:r w:rsidR="0080030C">
      <w:rPr>
        <w:noProof/>
        <w:sz w:val="24"/>
        <w:szCs w:val="24"/>
      </w:rPr>
      <w:fldChar w:fldCharType="end"/>
    </w:r>
  </w:p>
  <w:p w:rsidR="00745B94" w:rsidRDefault="00745B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B94" w:rsidRDefault="00745B94"/>
  <w:p w:rsidR="00745B94" w:rsidRDefault="007E33A9">
    <w:pPr>
      <w:pStyle w:val="FooterOdd"/>
    </w:pPr>
    <w:r>
      <w:t xml:space="preserve">Page </w:t>
    </w:r>
    <w:r w:rsidR="0080030C">
      <w:rPr>
        <w:noProof/>
        <w:sz w:val="24"/>
        <w:szCs w:val="24"/>
      </w:rPr>
      <w:fldChar w:fldCharType="begin"/>
    </w:r>
    <w:r w:rsidR="0080030C">
      <w:rPr>
        <w:noProof/>
        <w:sz w:val="24"/>
        <w:szCs w:val="24"/>
      </w:rPr>
      <w:instrText xml:space="preserve"> PAGE   \* MERGEFORMAT </w:instrText>
    </w:r>
    <w:r w:rsidR="0080030C">
      <w:rPr>
        <w:noProof/>
        <w:sz w:val="24"/>
        <w:szCs w:val="24"/>
      </w:rPr>
      <w:fldChar w:fldCharType="separate"/>
    </w:r>
    <w:r w:rsidR="000520F0">
      <w:rPr>
        <w:noProof/>
        <w:sz w:val="24"/>
        <w:szCs w:val="24"/>
      </w:rPr>
      <w:t>2</w:t>
    </w:r>
    <w:r w:rsidR="0080030C">
      <w:rPr>
        <w:noProof/>
        <w:sz w:val="24"/>
        <w:szCs w:val="24"/>
      </w:rPr>
      <w:fldChar w:fldCharType="end"/>
    </w:r>
  </w:p>
  <w:p w:rsidR="00745B94" w:rsidRDefault="00745B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659" w:rsidRDefault="00800659">
      <w:pPr>
        <w:spacing w:after="0" w:line="240" w:lineRule="auto"/>
      </w:pPr>
      <w:r>
        <w:separator/>
      </w:r>
    </w:p>
  </w:footnote>
  <w:footnote w:type="continuationSeparator" w:id="0">
    <w:p w:rsidR="00800659" w:rsidRDefault="00800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27404"/>
      <w:placeholder>
        <w:docPart w:val="B8EE067F3B00426CBE704E2AF59BE5BA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745B94" w:rsidRDefault="00B43703">
        <w:pPr>
          <w:pStyle w:val="HeaderEven"/>
        </w:pPr>
        <w:r>
          <w:t>KHALIDA PARVEEN SHAIK</w:t>
        </w:r>
      </w:p>
    </w:sdtContent>
  </w:sdt>
  <w:p w:rsidR="00745B94" w:rsidRDefault="00745B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Author"/>
      <w:id w:val="5384246"/>
      <w:placeholder>
        <w:docPart w:val="970D0464CBF54094BDD31D5AD9A0B791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745B94" w:rsidRDefault="00B43703">
        <w:pPr>
          <w:pStyle w:val="HeaderOdd"/>
        </w:pPr>
        <w:r>
          <w:t>KHALIDA PARVEEN SHAIK</w:t>
        </w:r>
      </w:p>
    </w:sdtContent>
  </w:sdt>
  <w:p w:rsidR="00745B94" w:rsidRDefault="00745B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D3C69DF"/>
    <w:multiLevelType w:val="hybridMultilevel"/>
    <w:tmpl w:val="B844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4210A"/>
    <w:multiLevelType w:val="hybridMultilevel"/>
    <w:tmpl w:val="4C1AE596"/>
    <w:lvl w:ilvl="0" w:tplc="04090001">
      <w:start w:val="1"/>
      <w:numFmt w:val="bullet"/>
      <w:lvlText w:val=""/>
      <w:lvlJc w:val="left"/>
      <w:pPr>
        <w:ind w:left="15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7" w15:restartNumberingAfterBreak="0">
    <w:nsid w:val="18116E63"/>
    <w:multiLevelType w:val="hybridMultilevel"/>
    <w:tmpl w:val="21CACC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177F08"/>
    <w:multiLevelType w:val="hybridMultilevel"/>
    <w:tmpl w:val="587C0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F0421"/>
    <w:multiLevelType w:val="hybridMultilevel"/>
    <w:tmpl w:val="2A0A1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193085B"/>
    <w:multiLevelType w:val="hybridMultilevel"/>
    <w:tmpl w:val="5F3E4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A1894"/>
    <w:multiLevelType w:val="hybridMultilevel"/>
    <w:tmpl w:val="247E4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F573C6"/>
    <w:multiLevelType w:val="hybridMultilevel"/>
    <w:tmpl w:val="4D32FDD8"/>
    <w:lvl w:ilvl="0" w:tplc="D19E5B8A">
      <w:start w:val="1"/>
      <w:numFmt w:val="bullet"/>
      <w:pStyle w:val="NormalInden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75136E9"/>
    <w:multiLevelType w:val="hybridMultilevel"/>
    <w:tmpl w:val="9C26D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4460EF"/>
    <w:multiLevelType w:val="hybridMultilevel"/>
    <w:tmpl w:val="E98C4B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3B33563"/>
    <w:multiLevelType w:val="hybridMultilevel"/>
    <w:tmpl w:val="D5B402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9747CBD"/>
    <w:multiLevelType w:val="hybridMultilevel"/>
    <w:tmpl w:val="6C962D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F6A28AB"/>
    <w:multiLevelType w:val="hybridMultilevel"/>
    <w:tmpl w:val="D5582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5082A"/>
    <w:multiLevelType w:val="hybridMultilevel"/>
    <w:tmpl w:val="B308F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57D56"/>
    <w:multiLevelType w:val="hybridMultilevel"/>
    <w:tmpl w:val="1BE81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452AD1"/>
    <w:multiLevelType w:val="hybridMultilevel"/>
    <w:tmpl w:val="7DEAE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DD01A6"/>
    <w:multiLevelType w:val="hybridMultilevel"/>
    <w:tmpl w:val="C964AF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C0966D6"/>
    <w:multiLevelType w:val="hybridMultilevel"/>
    <w:tmpl w:val="FACCF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537F17"/>
    <w:multiLevelType w:val="hybridMultilevel"/>
    <w:tmpl w:val="C2ACE2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C300CE2"/>
    <w:multiLevelType w:val="hybridMultilevel"/>
    <w:tmpl w:val="2D56C1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10"/>
  </w:num>
  <w:num w:numId="12">
    <w:abstractNumId w:val="14"/>
  </w:num>
  <w:num w:numId="13">
    <w:abstractNumId w:val="4"/>
  </w:num>
  <w:num w:numId="14">
    <w:abstractNumId w:val="11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  <w:num w:numId="20">
    <w:abstractNumId w:val="14"/>
  </w:num>
  <w:num w:numId="21">
    <w:abstractNumId w:val="11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0"/>
  </w:num>
  <w:num w:numId="27">
    <w:abstractNumId w:val="14"/>
  </w:num>
  <w:num w:numId="28">
    <w:abstractNumId w:val="25"/>
  </w:num>
  <w:num w:numId="29">
    <w:abstractNumId w:val="7"/>
  </w:num>
  <w:num w:numId="30">
    <w:abstractNumId w:val="17"/>
  </w:num>
  <w:num w:numId="31">
    <w:abstractNumId w:val="22"/>
  </w:num>
  <w:num w:numId="32">
    <w:abstractNumId w:val="8"/>
  </w:num>
  <w:num w:numId="33">
    <w:abstractNumId w:val="12"/>
  </w:num>
  <w:num w:numId="34">
    <w:abstractNumId w:val="19"/>
  </w:num>
  <w:num w:numId="35">
    <w:abstractNumId w:val="24"/>
  </w:num>
  <w:num w:numId="36">
    <w:abstractNumId w:val="16"/>
  </w:num>
  <w:num w:numId="37">
    <w:abstractNumId w:val="26"/>
  </w:num>
  <w:num w:numId="38">
    <w:abstractNumId w:val="9"/>
  </w:num>
  <w:num w:numId="39">
    <w:abstractNumId w:val="15"/>
  </w:num>
  <w:num w:numId="40">
    <w:abstractNumId w:val="13"/>
  </w:num>
  <w:num w:numId="41">
    <w:abstractNumId w:val="18"/>
  </w:num>
  <w:num w:numId="42">
    <w:abstractNumId w:val="21"/>
  </w:num>
  <w:num w:numId="43">
    <w:abstractNumId w:val="11"/>
  </w:num>
  <w:num w:numId="44">
    <w:abstractNumId w:val="5"/>
  </w:num>
  <w:num w:numId="45">
    <w:abstractNumId w:val="23"/>
  </w:num>
  <w:num w:numId="46">
    <w:abstractNumId w:val="20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2B6"/>
    <w:rsid w:val="00026A13"/>
    <w:rsid w:val="000274D6"/>
    <w:rsid w:val="000306D6"/>
    <w:rsid w:val="00043A43"/>
    <w:rsid w:val="000520F0"/>
    <w:rsid w:val="00093BAA"/>
    <w:rsid w:val="00101833"/>
    <w:rsid w:val="001046CD"/>
    <w:rsid w:val="00113329"/>
    <w:rsid w:val="001211DD"/>
    <w:rsid w:val="00121ED2"/>
    <w:rsid w:val="0015035A"/>
    <w:rsid w:val="001619C2"/>
    <w:rsid w:val="001639AE"/>
    <w:rsid w:val="00167E79"/>
    <w:rsid w:val="001958F1"/>
    <w:rsid w:val="001A7E73"/>
    <w:rsid w:val="001C5FA2"/>
    <w:rsid w:val="001E5924"/>
    <w:rsid w:val="001E5A15"/>
    <w:rsid w:val="001F40C2"/>
    <w:rsid w:val="00243EFB"/>
    <w:rsid w:val="0024504F"/>
    <w:rsid w:val="0025159B"/>
    <w:rsid w:val="00254EF8"/>
    <w:rsid w:val="002B6C52"/>
    <w:rsid w:val="002C2EA0"/>
    <w:rsid w:val="002C726D"/>
    <w:rsid w:val="002D21C0"/>
    <w:rsid w:val="002D3DEB"/>
    <w:rsid w:val="002F4B6C"/>
    <w:rsid w:val="00314E1C"/>
    <w:rsid w:val="0033506E"/>
    <w:rsid w:val="00343E8D"/>
    <w:rsid w:val="0035065A"/>
    <w:rsid w:val="003900F0"/>
    <w:rsid w:val="003C3D30"/>
    <w:rsid w:val="003C4B98"/>
    <w:rsid w:val="003F3986"/>
    <w:rsid w:val="00400B82"/>
    <w:rsid w:val="00402D1B"/>
    <w:rsid w:val="00404305"/>
    <w:rsid w:val="00414658"/>
    <w:rsid w:val="0041508B"/>
    <w:rsid w:val="004302B3"/>
    <w:rsid w:val="00444B4E"/>
    <w:rsid w:val="00446E7D"/>
    <w:rsid w:val="0045034A"/>
    <w:rsid w:val="004C4A6F"/>
    <w:rsid w:val="004D3022"/>
    <w:rsid w:val="004F0B0D"/>
    <w:rsid w:val="00510099"/>
    <w:rsid w:val="00512541"/>
    <w:rsid w:val="00520633"/>
    <w:rsid w:val="00532B15"/>
    <w:rsid w:val="005349EC"/>
    <w:rsid w:val="0055748A"/>
    <w:rsid w:val="00564CFA"/>
    <w:rsid w:val="00564F25"/>
    <w:rsid w:val="0058521D"/>
    <w:rsid w:val="00585B82"/>
    <w:rsid w:val="005908AF"/>
    <w:rsid w:val="005B0CAB"/>
    <w:rsid w:val="00601EA2"/>
    <w:rsid w:val="006036F2"/>
    <w:rsid w:val="00672339"/>
    <w:rsid w:val="0067470C"/>
    <w:rsid w:val="006843B9"/>
    <w:rsid w:val="006D5B66"/>
    <w:rsid w:val="006E0DDB"/>
    <w:rsid w:val="006E4704"/>
    <w:rsid w:val="006F0F44"/>
    <w:rsid w:val="00724307"/>
    <w:rsid w:val="00727050"/>
    <w:rsid w:val="00742AF5"/>
    <w:rsid w:val="00745B94"/>
    <w:rsid w:val="00757FD0"/>
    <w:rsid w:val="007614B0"/>
    <w:rsid w:val="00762D3B"/>
    <w:rsid w:val="00783329"/>
    <w:rsid w:val="007A3D0F"/>
    <w:rsid w:val="007E0322"/>
    <w:rsid w:val="007E33A9"/>
    <w:rsid w:val="007F0C77"/>
    <w:rsid w:val="007F50DD"/>
    <w:rsid w:val="0080030C"/>
    <w:rsid w:val="00800659"/>
    <w:rsid w:val="00824F26"/>
    <w:rsid w:val="008413CB"/>
    <w:rsid w:val="00876EE2"/>
    <w:rsid w:val="008934A5"/>
    <w:rsid w:val="008A5D4B"/>
    <w:rsid w:val="008B2678"/>
    <w:rsid w:val="008C2D79"/>
    <w:rsid w:val="008F2DA0"/>
    <w:rsid w:val="00926B7B"/>
    <w:rsid w:val="009554B4"/>
    <w:rsid w:val="0097159E"/>
    <w:rsid w:val="0098740A"/>
    <w:rsid w:val="009A51E6"/>
    <w:rsid w:val="009D7890"/>
    <w:rsid w:val="009E31D1"/>
    <w:rsid w:val="009E5468"/>
    <w:rsid w:val="00A111C9"/>
    <w:rsid w:val="00A149DA"/>
    <w:rsid w:val="00A404AD"/>
    <w:rsid w:val="00A8048F"/>
    <w:rsid w:val="00A81393"/>
    <w:rsid w:val="00A83AF1"/>
    <w:rsid w:val="00A928F6"/>
    <w:rsid w:val="00B116FF"/>
    <w:rsid w:val="00B43703"/>
    <w:rsid w:val="00B57323"/>
    <w:rsid w:val="00BD013F"/>
    <w:rsid w:val="00BD373B"/>
    <w:rsid w:val="00C02D40"/>
    <w:rsid w:val="00C75546"/>
    <w:rsid w:val="00C778FC"/>
    <w:rsid w:val="00C84208"/>
    <w:rsid w:val="00C85F73"/>
    <w:rsid w:val="00C97289"/>
    <w:rsid w:val="00CC18AE"/>
    <w:rsid w:val="00D03336"/>
    <w:rsid w:val="00D127AE"/>
    <w:rsid w:val="00D410EC"/>
    <w:rsid w:val="00D438D9"/>
    <w:rsid w:val="00D535CA"/>
    <w:rsid w:val="00D71368"/>
    <w:rsid w:val="00D73C3B"/>
    <w:rsid w:val="00D912B6"/>
    <w:rsid w:val="00D94F1E"/>
    <w:rsid w:val="00DB5D45"/>
    <w:rsid w:val="00DD5D7E"/>
    <w:rsid w:val="00E03F07"/>
    <w:rsid w:val="00E11554"/>
    <w:rsid w:val="00E24C8B"/>
    <w:rsid w:val="00E26909"/>
    <w:rsid w:val="00E27BF7"/>
    <w:rsid w:val="00E345CF"/>
    <w:rsid w:val="00E368E8"/>
    <w:rsid w:val="00E65004"/>
    <w:rsid w:val="00E82363"/>
    <w:rsid w:val="00F446FB"/>
    <w:rsid w:val="00F44E2A"/>
    <w:rsid w:val="00F52E55"/>
    <w:rsid w:val="00F56AD1"/>
    <w:rsid w:val="00F664E1"/>
    <w:rsid w:val="00F853FB"/>
    <w:rsid w:val="00F92F41"/>
    <w:rsid w:val="00FB0F7E"/>
    <w:rsid w:val="00FC30F7"/>
    <w:rsid w:val="00FC67A5"/>
    <w:rsid w:val="00FE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9273F28D-45FC-4C58-B5EC-FDADBCF30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B94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745B94"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745B94"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745B94"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745B94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45B94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745B94"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745B94"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745B94"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745B94"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745B94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Quote">
    <w:name w:val="Quote"/>
    <w:basedOn w:val="Normal"/>
    <w:link w:val="QuoteChar"/>
    <w:uiPriority w:val="29"/>
    <w:qFormat/>
    <w:rsid w:val="00745B94"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745B94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2"/>
    <w:qFormat/>
    <w:rsid w:val="00745B94"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rsid w:val="00745B94"/>
    <w:pPr>
      <w:spacing w:after="40"/>
    </w:pPr>
    <w:rPr>
      <w:b/>
      <w:color w:val="94B6D2" w:themeColor="accent1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rsid w:val="00745B94"/>
    <w:pPr>
      <w:numPr>
        <w:numId w:val="2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unhideWhenUsed/>
    <w:rsid w:val="00745B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B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B94"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rsid w:val="00745B94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sid w:val="00745B94"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745B94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745B94"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semiHidden/>
    <w:unhideWhenUsed/>
    <w:rsid w:val="00745B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5B94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745B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5B94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745B94"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B94"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B94"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B94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B94"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B94"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B94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B94"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B94"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745B94"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745B94"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rsid w:val="00745B94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B94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745B94"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rsid w:val="00745B94"/>
    <w:pPr>
      <w:ind w:left="360" w:hanging="360"/>
    </w:pPr>
  </w:style>
  <w:style w:type="paragraph" w:styleId="List2">
    <w:name w:val="List 2"/>
    <w:basedOn w:val="Normal"/>
    <w:uiPriority w:val="99"/>
    <w:unhideWhenUsed/>
    <w:rsid w:val="00745B94"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rsid w:val="00745B94"/>
    <w:pPr>
      <w:numPr>
        <w:numId w:val="22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rsid w:val="00745B94"/>
    <w:pPr>
      <w:numPr>
        <w:numId w:val="23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rsid w:val="00745B94"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745B94"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rsid w:val="00745B94"/>
    <w:pPr>
      <w:ind w:left="720"/>
      <w:contextualSpacing/>
    </w:pPr>
  </w:style>
  <w:style w:type="numbering" w:customStyle="1" w:styleId="MedianListStyle">
    <w:name w:val="Median List Style"/>
    <w:uiPriority w:val="99"/>
    <w:rsid w:val="00745B94"/>
    <w:pPr>
      <w:numPr>
        <w:numId w:val="11"/>
      </w:numPr>
    </w:pPr>
  </w:style>
  <w:style w:type="paragraph" w:styleId="NoSpacing">
    <w:name w:val="No Spacing"/>
    <w:basedOn w:val="Normal"/>
    <w:uiPriority w:val="99"/>
    <w:qFormat/>
    <w:rsid w:val="00745B94"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rsid w:val="00745B94"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rsid w:val="00745B94"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NoSpacing"/>
    <w:uiPriority w:val="4"/>
    <w:qFormat/>
    <w:rsid w:val="00745B94"/>
    <w:pPr>
      <w:spacing w:before="240"/>
      <w:contextualSpacing/>
    </w:pPr>
    <w:rPr>
      <w:color w:val="775F55" w:themeColor="text2"/>
    </w:rPr>
  </w:style>
  <w:style w:type="character" w:styleId="Strong">
    <w:name w:val="Strong"/>
    <w:uiPriority w:val="22"/>
    <w:qFormat/>
    <w:rsid w:val="00745B94"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rsid w:val="00745B94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45B94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745B94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745B94"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45B94"/>
    <w:pPr>
      <w:ind w:left="220" w:hanging="220"/>
    </w:pPr>
  </w:style>
  <w:style w:type="paragraph" w:styleId="Title">
    <w:name w:val="Title"/>
    <w:basedOn w:val="Normal"/>
    <w:link w:val="TitleChar"/>
    <w:uiPriority w:val="10"/>
    <w:rsid w:val="00745B94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45B94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745B94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745B94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745B94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745B94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745B94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745B94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745B94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745B94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745B94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rsid w:val="00745B94"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sid w:val="00745B94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nhideWhenUsed/>
    <w:qFormat/>
    <w:rsid w:val="00745B94"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rsid w:val="00745B94"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nhideWhenUsed/>
    <w:qFormat/>
    <w:rsid w:val="00745B94"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rsid w:val="00745B94"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NoSpacing"/>
    <w:uiPriority w:val="2"/>
    <w:unhideWhenUsed/>
    <w:qFormat/>
    <w:rsid w:val="00745B94"/>
    <w:pPr>
      <w:spacing w:after="200"/>
    </w:pPr>
    <w:rPr>
      <w:color w:val="775F55" w:themeColor="text2"/>
    </w:rPr>
  </w:style>
  <w:style w:type="paragraph" w:customStyle="1" w:styleId="CompanyName">
    <w:name w:val="Company Name"/>
    <w:basedOn w:val="Normal"/>
    <w:qFormat/>
    <w:rsid w:val="00745B94"/>
    <w:pPr>
      <w:spacing w:after="0"/>
    </w:pPr>
    <w:rPr>
      <w:b/>
      <w:color w:val="775F55" w:themeColor="text2"/>
      <w:sz w:val="36"/>
      <w:szCs w:val="36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745B94"/>
    <w:pPr>
      <w:spacing w:before="400" w:after="320" w:line="240" w:lineRule="auto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4"/>
    <w:rsid w:val="00745B94"/>
    <w:rPr>
      <w:rFonts w:cs="Times New Roman"/>
      <w:b/>
      <w:sz w:val="23"/>
      <w:szCs w:val="20"/>
      <w:lang w:eastAsia="ja-JP"/>
    </w:rPr>
  </w:style>
  <w:style w:type="paragraph" w:customStyle="1" w:styleId="RecipientAddress">
    <w:name w:val="Recipient Address"/>
    <w:basedOn w:val="NoSpacing"/>
    <w:uiPriority w:val="3"/>
    <w:qFormat/>
    <w:rsid w:val="00745B94"/>
    <w:pPr>
      <w:spacing w:before="240"/>
      <w:contextualSpacing/>
    </w:pPr>
    <w:rPr>
      <w:color w:val="775F55" w:themeColor="text2"/>
    </w:rPr>
  </w:style>
  <w:style w:type="paragraph" w:styleId="Closing">
    <w:name w:val="Closing"/>
    <w:basedOn w:val="Normal"/>
    <w:link w:val="ClosingChar"/>
    <w:uiPriority w:val="5"/>
    <w:unhideWhenUsed/>
    <w:qFormat/>
    <w:rsid w:val="00745B94"/>
    <w:pPr>
      <w:spacing w:before="960" w:after="960"/>
      <w:contextualSpacing/>
    </w:pPr>
  </w:style>
  <w:style w:type="character" w:customStyle="1" w:styleId="ClosingChar">
    <w:name w:val="Closing Char"/>
    <w:basedOn w:val="DefaultParagraphFont"/>
    <w:link w:val="Closing"/>
    <w:uiPriority w:val="5"/>
    <w:rsid w:val="00745B94"/>
    <w:rPr>
      <w:rFonts w:cs="Times New Roman"/>
      <w:sz w:val="23"/>
      <w:szCs w:val="20"/>
      <w:lang w:eastAsia="ja-JP"/>
    </w:rPr>
  </w:style>
  <w:style w:type="paragraph" w:styleId="Signature">
    <w:name w:val="Signature"/>
    <w:basedOn w:val="Normal"/>
    <w:link w:val="SignatureChar"/>
    <w:uiPriority w:val="99"/>
    <w:unhideWhenUsed/>
    <w:rsid w:val="00745B94"/>
    <w:rPr>
      <w:b/>
    </w:rPr>
  </w:style>
  <w:style w:type="character" w:customStyle="1" w:styleId="SignatureChar">
    <w:name w:val="Signature Char"/>
    <w:basedOn w:val="DefaultParagraphFont"/>
    <w:link w:val="Signature"/>
    <w:uiPriority w:val="99"/>
    <w:rsid w:val="00745B94"/>
    <w:rPr>
      <w:rFonts w:cs="Times New Roman"/>
      <w:b/>
      <w:sz w:val="23"/>
      <w:szCs w:val="20"/>
      <w:lang w:eastAsia="ja-JP"/>
    </w:rPr>
  </w:style>
  <w:style w:type="paragraph" w:customStyle="1" w:styleId="Category">
    <w:name w:val="Category"/>
    <w:basedOn w:val="Normal"/>
    <w:link w:val="CategoryChar"/>
    <w:qFormat/>
    <w:rsid w:val="00745B94"/>
    <w:pPr>
      <w:spacing w:after="0"/>
    </w:pPr>
    <w:rPr>
      <w:b/>
      <w:sz w:val="24"/>
      <w:szCs w:val="24"/>
    </w:rPr>
  </w:style>
  <w:style w:type="character" w:customStyle="1" w:styleId="CategoryChar">
    <w:name w:val="Category Char"/>
    <w:basedOn w:val="DefaultParagraphFont"/>
    <w:link w:val="Category"/>
    <w:rsid w:val="00745B94"/>
    <w:rPr>
      <w:rFonts w:cs="Times New Roman"/>
      <w:b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Medi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D8EDDF670254BC5899853795C473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BEEE5-BAE3-4249-988E-83B13194ED4C}"/>
      </w:docPartPr>
      <w:docPartBody>
        <w:p w:rsidR="0030734C" w:rsidRDefault="00040D80">
          <w:pPr>
            <w:pStyle w:val="7D8EDDF670254BC5899853795C473934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B8EE067F3B00426CBE704E2AF59BE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86561-04F1-456F-8556-2B2729356CB1}"/>
      </w:docPartPr>
      <w:docPartBody>
        <w:p w:rsidR="0030734C" w:rsidRDefault="00040D80">
          <w:pPr>
            <w:pStyle w:val="B8EE067F3B00426CBE704E2AF59BE5BA"/>
          </w:pPr>
          <w:r>
            <w:t>[Type the author name]</w:t>
          </w:r>
        </w:p>
      </w:docPartBody>
    </w:docPart>
    <w:docPart>
      <w:docPartPr>
        <w:name w:val="970D0464CBF54094BDD31D5AD9A0B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83A35-C0AA-43E9-9FC3-EEE6B75E70C8}"/>
      </w:docPartPr>
      <w:docPartBody>
        <w:p w:rsidR="0030734C" w:rsidRDefault="00040D80">
          <w:pPr>
            <w:pStyle w:val="970D0464CBF54094BDD31D5AD9A0B791"/>
          </w:pPr>
          <w:r>
            <w:t>[Type the author name]</w:t>
          </w:r>
        </w:p>
      </w:docPartBody>
    </w:docPart>
    <w:docPart>
      <w:docPartPr>
        <w:name w:val="6A2B934B6395430F8739ADB677988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8B24C-B90D-48C7-957F-102AF02771A9}"/>
      </w:docPartPr>
      <w:docPartBody>
        <w:p w:rsidR="00744933" w:rsidRDefault="009934E7" w:rsidP="009934E7">
          <w:pPr>
            <w:pStyle w:val="6A2B934B6395430F8739ADB677988360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76D1C"/>
    <w:rsid w:val="00040D80"/>
    <w:rsid w:val="00056E89"/>
    <w:rsid w:val="0013110B"/>
    <w:rsid w:val="0024607E"/>
    <w:rsid w:val="00282BD4"/>
    <w:rsid w:val="002D5FA2"/>
    <w:rsid w:val="002E42C5"/>
    <w:rsid w:val="0030734C"/>
    <w:rsid w:val="00476D1C"/>
    <w:rsid w:val="004B72AE"/>
    <w:rsid w:val="004E73C1"/>
    <w:rsid w:val="00704B90"/>
    <w:rsid w:val="00744933"/>
    <w:rsid w:val="00900FA7"/>
    <w:rsid w:val="009934E7"/>
    <w:rsid w:val="00B57CEF"/>
    <w:rsid w:val="00B96BC7"/>
    <w:rsid w:val="00E06741"/>
    <w:rsid w:val="00E2203E"/>
    <w:rsid w:val="00ED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9934E7"/>
    <w:rPr>
      <w:color w:val="808080"/>
    </w:rPr>
  </w:style>
  <w:style w:type="paragraph" w:customStyle="1" w:styleId="7D8EDDF670254BC5899853795C473934">
    <w:name w:val="7D8EDDF670254BC5899853795C473934"/>
    <w:rsid w:val="0030734C"/>
  </w:style>
  <w:style w:type="paragraph" w:customStyle="1" w:styleId="03CC8BAB42B549B6898D0C2200EC3C63">
    <w:name w:val="03CC8BAB42B549B6898D0C2200EC3C63"/>
    <w:rsid w:val="0030734C"/>
  </w:style>
  <w:style w:type="paragraph" w:customStyle="1" w:styleId="93E19480B25D4B7EB4FC1959192AF53D">
    <w:name w:val="93E19480B25D4B7EB4FC1959192AF53D"/>
    <w:rsid w:val="0030734C"/>
  </w:style>
  <w:style w:type="paragraph" w:customStyle="1" w:styleId="A19DEBD4C2504484A8567999C2CF5627">
    <w:name w:val="A19DEBD4C2504484A8567999C2CF5627"/>
    <w:rsid w:val="0030734C"/>
  </w:style>
  <w:style w:type="paragraph" w:customStyle="1" w:styleId="6A0E0B506A734056AE262A8A46A2E466">
    <w:name w:val="6A0E0B506A734056AE262A8A46A2E466"/>
    <w:rsid w:val="0030734C"/>
  </w:style>
  <w:style w:type="paragraph" w:customStyle="1" w:styleId="44FC3A8E267746C3B19B07CDF75CD136">
    <w:name w:val="44FC3A8E267746C3B19B07CDF75CD136"/>
    <w:rsid w:val="0030734C"/>
  </w:style>
  <w:style w:type="paragraph" w:customStyle="1" w:styleId="0D2503C0B6764FC597BF718523EED6D6">
    <w:name w:val="0D2503C0B6764FC597BF718523EED6D6"/>
    <w:rsid w:val="0030734C"/>
  </w:style>
  <w:style w:type="paragraph" w:customStyle="1" w:styleId="A93377D529AA411AA3E16DE68F4DF4E2">
    <w:name w:val="A93377D529AA411AA3E16DE68F4DF4E2"/>
    <w:rsid w:val="0030734C"/>
  </w:style>
  <w:style w:type="paragraph" w:customStyle="1" w:styleId="5E111EEA9E4447CB9D0150842C7CB00F">
    <w:name w:val="5E111EEA9E4447CB9D0150842C7CB00F"/>
    <w:rsid w:val="0030734C"/>
  </w:style>
  <w:style w:type="paragraph" w:customStyle="1" w:styleId="0833D56FC00844019491AEB94F13F4B0">
    <w:name w:val="0833D56FC00844019491AEB94F13F4B0"/>
    <w:rsid w:val="0030734C"/>
  </w:style>
  <w:style w:type="paragraph" w:customStyle="1" w:styleId="67B1CDEC83DC4FC989356658D84F37E0">
    <w:name w:val="67B1CDEC83DC4FC989356658D84F37E0"/>
    <w:rsid w:val="0030734C"/>
  </w:style>
  <w:style w:type="paragraph" w:customStyle="1" w:styleId="0158B57095E34810AE698D90913E0F0C">
    <w:name w:val="0158B57095E34810AE698D90913E0F0C"/>
    <w:rsid w:val="0030734C"/>
  </w:style>
  <w:style w:type="character" w:customStyle="1" w:styleId="subsectiondatechar">
    <w:name w:val="subsectiondatechar"/>
    <w:basedOn w:val="DefaultParagraphFont"/>
    <w:rsid w:val="0030734C"/>
  </w:style>
  <w:style w:type="paragraph" w:customStyle="1" w:styleId="3EA7FD0F2FDE4740A49A0BAC00C2EF26">
    <w:name w:val="3EA7FD0F2FDE4740A49A0BAC00C2EF26"/>
    <w:rsid w:val="0030734C"/>
  </w:style>
  <w:style w:type="paragraph" w:customStyle="1" w:styleId="E308458CE65C4C1DA0E9FBF25CD1B6A0">
    <w:name w:val="E308458CE65C4C1DA0E9FBF25CD1B6A0"/>
    <w:rsid w:val="0030734C"/>
  </w:style>
  <w:style w:type="paragraph" w:customStyle="1" w:styleId="2F9E4AC1641E4E33AC22612E094E3EB6">
    <w:name w:val="2F9E4AC1641E4E33AC22612E094E3EB6"/>
    <w:rsid w:val="0030734C"/>
  </w:style>
  <w:style w:type="paragraph" w:customStyle="1" w:styleId="F2E7BCBD1C3A44E58D0AF4A979BE9D10">
    <w:name w:val="F2E7BCBD1C3A44E58D0AF4A979BE9D10"/>
    <w:rsid w:val="0030734C"/>
  </w:style>
  <w:style w:type="paragraph" w:customStyle="1" w:styleId="6CAC8379516D4BA09ABD3867A08C5EAC">
    <w:name w:val="6CAC8379516D4BA09ABD3867A08C5EAC"/>
    <w:rsid w:val="0030734C"/>
  </w:style>
  <w:style w:type="paragraph" w:customStyle="1" w:styleId="B8EE067F3B00426CBE704E2AF59BE5BA">
    <w:name w:val="B8EE067F3B00426CBE704E2AF59BE5BA"/>
    <w:rsid w:val="0030734C"/>
  </w:style>
  <w:style w:type="paragraph" w:customStyle="1" w:styleId="970D0464CBF54094BDD31D5AD9A0B791">
    <w:name w:val="970D0464CBF54094BDD31D5AD9A0B791"/>
    <w:rsid w:val="0030734C"/>
  </w:style>
  <w:style w:type="paragraph" w:customStyle="1" w:styleId="F82BEF551D704E94ACBC17B21E2FE6BE">
    <w:name w:val="F82BEF551D704E94ACBC17B21E2FE6BE"/>
    <w:rsid w:val="00476D1C"/>
  </w:style>
  <w:style w:type="paragraph" w:customStyle="1" w:styleId="7A8F2C1037B142AAA07391C58DB0D8E2">
    <w:name w:val="7A8F2C1037B142AAA07391C58DB0D8E2"/>
    <w:rsid w:val="00476D1C"/>
  </w:style>
  <w:style w:type="paragraph" w:customStyle="1" w:styleId="0364804F5144473C819C74E910FD0868">
    <w:name w:val="0364804F5144473C819C74E910FD0868"/>
    <w:rsid w:val="00476D1C"/>
  </w:style>
  <w:style w:type="paragraph" w:customStyle="1" w:styleId="DCECBA8B6C734AAC8CEB31E4C011844A">
    <w:name w:val="DCECBA8B6C734AAC8CEB31E4C011844A"/>
    <w:rsid w:val="00476D1C"/>
  </w:style>
  <w:style w:type="paragraph" w:customStyle="1" w:styleId="C5D6663F2A5E48FDAACF8F37A8D672F4">
    <w:name w:val="C5D6663F2A5E48FDAACF8F37A8D672F4"/>
    <w:rsid w:val="00476D1C"/>
  </w:style>
  <w:style w:type="paragraph" w:customStyle="1" w:styleId="CE4FBEEA943D476D9173E9F32451A0C1">
    <w:name w:val="CE4FBEEA943D476D9173E9F32451A0C1"/>
    <w:rsid w:val="00476D1C"/>
  </w:style>
  <w:style w:type="paragraph" w:customStyle="1" w:styleId="81CD02364BD14517A8AC26603B2BC5A8">
    <w:name w:val="81CD02364BD14517A8AC26603B2BC5A8"/>
    <w:rsid w:val="00476D1C"/>
  </w:style>
  <w:style w:type="paragraph" w:customStyle="1" w:styleId="004EE68237D243A4BDDD51DAF0E135D0">
    <w:name w:val="004EE68237D243A4BDDD51DAF0E135D0"/>
    <w:rsid w:val="00476D1C"/>
  </w:style>
  <w:style w:type="paragraph" w:customStyle="1" w:styleId="D12C370D5E5A40AF8222C1E97AF29130">
    <w:name w:val="D12C370D5E5A40AF8222C1E97AF29130"/>
    <w:rsid w:val="00476D1C"/>
  </w:style>
  <w:style w:type="paragraph" w:customStyle="1" w:styleId="6A2B934B6395430F8739ADB677988360">
    <w:name w:val="6A2B934B6395430F8739ADB677988360"/>
    <w:rsid w:val="009934E7"/>
  </w:style>
  <w:style w:type="paragraph" w:customStyle="1" w:styleId="2A234CCE5C7B44C6B20C52366D93E75C">
    <w:name w:val="2A234CCE5C7B44C6B20C52366D93E75C"/>
    <w:rsid w:val="009934E7"/>
  </w:style>
  <w:style w:type="paragraph" w:customStyle="1" w:styleId="0B8EFCD5CD814454B95AD68A51F25D44">
    <w:name w:val="0B8EFCD5CD814454B95AD68A51F25D44"/>
    <w:rsid w:val="009934E7"/>
  </w:style>
  <w:style w:type="paragraph" w:customStyle="1" w:styleId="B68528B83232458C8567FA90281209AC">
    <w:name w:val="B68528B83232458C8567FA90281209AC"/>
    <w:rsid w:val="009934E7"/>
  </w:style>
  <w:style w:type="paragraph" w:customStyle="1" w:styleId="C10006F7073F471498113A5A097BA45A">
    <w:name w:val="C10006F7073F471498113A5A097BA45A"/>
    <w:rsid w:val="009934E7"/>
  </w:style>
  <w:style w:type="paragraph" w:customStyle="1" w:styleId="FF770F6B75104CDA9B19E761112B9AF5">
    <w:name w:val="FF770F6B75104CDA9B19E761112B9AF5"/>
    <w:rsid w:val="009934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D9F6C70B-A206-4A5B-BD55-7939016A46D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MedianResume</Template>
  <TotalTime>10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KHALIDA PARVEEN SHAIK</dc:creator>
  <cp:lastModifiedBy>Hima Bindu, Pallanti (Cognizant)</cp:lastModifiedBy>
  <cp:revision>8</cp:revision>
  <cp:lastPrinted>2018-12-03T10:38:00Z</cp:lastPrinted>
  <dcterms:created xsi:type="dcterms:W3CDTF">2018-12-03T10:34:00Z</dcterms:created>
  <dcterms:modified xsi:type="dcterms:W3CDTF">2019-02-11T07:09:00Z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